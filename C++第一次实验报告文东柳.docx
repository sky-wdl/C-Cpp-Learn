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D3E6" w14:textId="77777777" w:rsidR="00306DD0" w:rsidRDefault="00911767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3DF8D5C7" w14:textId="77777777" w:rsidR="00306DD0" w:rsidRDefault="00306DD0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0E2E081D" w14:textId="77777777" w:rsidR="00306DD0" w:rsidRDefault="00306DD0">
      <w:pPr>
        <w:jc w:val="center"/>
        <w:rPr>
          <w:rFonts w:ascii="黑体" w:eastAsia="黑体"/>
          <w:b/>
          <w:bCs/>
          <w:szCs w:val="21"/>
        </w:rPr>
      </w:pPr>
    </w:p>
    <w:p w14:paraId="16FA0BB1" w14:textId="77777777" w:rsidR="00306DD0" w:rsidRDefault="00306DD0">
      <w:pPr>
        <w:jc w:val="center"/>
        <w:rPr>
          <w:rFonts w:ascii="黑体" w:eastAsia="黑体"/>
          <w:b/>
          <w:bCs/>
          <w:szCs w:val="21"/>
        </w:rPr>
      </w:pPr>
    </w:p>
    <w:p w14:paraId="119F3FE6" w14:textId="77777777" w:rsidR="00306DD0" w:rsidRDefault="00306DD0">
      <w:pPr>
        <w:jc w:val="center"/>
        <w:rPr>
          <w:rFonts w:ascii="黑体" w:eastAsia="黑体"/>
          <w:b/>
          <w:bCs/>
          <w:szCs w:val="21"/>
        </w:rPr>
      </w:pPr>
    </w:p>
    <w:p w14:paraId="25630FAE" w14:textId="77777777" w:rsidR="00306DD0" w:rsidRDefault="00911767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645D57BB" w14:textId="77777777" w:rsidR="00306DD0" w:rsidRDefault="00306DD0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6BFB92BF" w14:textId="77777777" w:rsidR="00306DD0" w:rsidRDefault="00306DD0">
      <w:pPr>
        <w:rPr>
          <w:b/>
          <w:bCs/>
        </w:rPr>
      </w:pPr>
    </w:p>
    <w:p w14:paraId="2D39A638" w14:textId="77777777" w:rsidR="00306DD0" w:rsidRDefault="00306DD0">
      <w:pPr>
        <w:rPr>
          <w:b/>
          <w:bCs/>
        </w:rPr>
      </w:pPr>
    </w:p>
    <w:p w14:paraId="17AA7D80" w14:textId="77777777" w:rsidR="00306DD0" w:rsidRDefault="00306DD0">
      <w:pPr>
        <w:rPr>
          <w:b/>
          <w:bCs/>
        </w:rPr>
      </w:pPr>
    </w:p>
    <w:p w14:paraId="029D5219" w14:textId="77777777" w:rsidR="00306DD0" w:rsidRDefault="00306DD0">
      <w:pPr>
        <w:rPr>
          <w:b/>
          <w:bCs/>
        </w:rPr>
      </w:pPr>
    </w:p>
    <w:p w14:paraId="68633E34" w14:textId="77777777" w:rsidR="00306DD0" w:rsidRDefault="00911767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题目：流的输入输出</w:t>
      </w:r>
    </w:p>
    <w:p w14:paraId="425648C7" w14:textId="77777777" w:rsidR="00306DD0" w:rsidRDefault="00306DD0">
      <w:pPr>
        <w:rPr>
          <w:b/>
          <w:bCs/>
        </w:rPr>
      </w:pPr>
    </w:p>
    <w:p w14:paraId="0332DCC1" w14:textId="77777777" w:rsidR="00306DD0" w:rsidRDefault="00306DD0">
      <w:pPr>
        <w:rPr>
          <w:b/>
          <w:bCs/>
        </w:rPr>
      </w:pPr>
    </w:p>
    <w:p w14:paraId="514B7F26" w14:textId="77777777" w:rsidR="00306DD0" w:rsidRDefault="00306DD0">
      <w:pPr>
        <w:rPr>
          <w:b/>
          <w:bCs/>
        </w:rPr>
      </w:pPr>
    </w:p>
    <w:p w14:paraId="5859C6FF" w14:textId="77777777" w:rsidR="00306DD0" w:rsidRDefault="00306DD0">
      <w:pPr>
        <w:rPr>
          <w:b/>
          <w:bCs/>
        </w:rPr>
      </w:pPr>
    </w:p>
    <w:p w14:paraId="07340E97" w14:textId="77777777" w:rsidR="00306DD0" w:rsidRDefault="00306DD0">
      <w:pPr>
        <w:rPr>
          <w:b/>
          <w:bCs/>
        </w:rPr>
      </w:pPr>
    </w:p>
    <w:p w14:paraId="7320642F" w14:textId="77777777" w:rsidR="00306DD0" w:rsidRDefault="00306DD0">
      <w:pPr>
        <w:rPr>
          <w:b/>
          <w:bCs/>
        </w:rPr>
      </w:pPr>
    </w:p>
    <w:p w14:paraId="3CB05B28" w14:textId="77777777" w:rsidR="00306DD0" w:rsidRDefault="00306DD0">
      <w:pPr>
        <w:rPr>
          <w:b/>
          <w:bCs/>
        </w:rPr>
      </w:pPr>
    </w:p>
    <w:p w14:paraId="54A5DF94" w14:textId="77777777" w:rsidR="00306DD0" w:rsidRDefault="00306DD0">
      <w:pPr>
        <w:rPr>
          <w:b/>
          <w:bCs/>
        </w:rPr>
      </w:pPr>
    </w:p>
    <w:p w14:paraId="7A7F06A1" w14:textId="58DD1AC9" w:rsidR="00306DD0" w:rsidRDefault="00911767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  <w:r w:rsidR="0084617A">
        <w:rPr>
          <w:b/>
          <w:bCs/>
          <w:sz w:val="32"/>
          <w:u w:val="single"/>
        </w:rPr>
        <w:t xml:space="preserve"> </w:t>
      </w:r>
    </w:p>
    <w:p w14:paraId="762E54D5" w14:textId="6EBA8517" w:rsidR="00306DD0" w:rsidRDefault="00911767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064F7F">
        <w:rPr>
          <w:b/>
          <w:bCs/>
          <w:sz w:val="32"/>
          <w:u w:val="single"/>
        </w:rPr>
        <w:t xml:space="preserve">  2004210523</w:t>
      </w:r>
      <w:r w:rsidR="0084617A">
        <w:rPr>
          <w:b/>
          <w:bCs/>
          <w:sz w:val="32"/>
          <w:u w:val="single"/>
        </w:rPr>
        <w:t xml:space="preserve"> </w:t>
      </w:r>
      <w:r w:rsidR="00064F7F">
        <w:rPr>
          <w:b/>
          <w:bCs/>
          <w:sz w:val="32"/>
          <w:u w:val="single"/>
        </w:rPr>
        <w:t xml:space="preserve"> </w:t>
      </w:r>
      <w:r w:rsidR="0084617A">
        <w:rPr>
          <w:b/>
          <w:bCs/>
          <w:sz w:val="32"/>
          <w:u w:val="single"/>
        </w:rPr>
        <w:t xml:space="preserve">  </w:t>
      </w:r>
    </w:p>
    <w:p w14:paraId="6A796371" w14:textId="0F75F1F2" w:rsidR="00306DD0" w:rsidRDefault="00911767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84617A">
        <w:rPr>
          <w:rFonts w:hint="eastAsia"/>
          <w:b/>
          <w:bCs/>
          <w:sz w:val="32"/>
          <w:u w:val="single"/>
        </w:rPr>
        <w:t xml:space="preserve"> </w:t>
      </w:r>
      <w:r w:rsidR="0084617A">
        <w:rPr>
          <w:b/>
          <w:bCs/>
          <w:sz w:val="32"/>
          <w:u w:val="single"/>
        </w:rPr>
        <w:t xml:space="preserve">   </w:t>
      </w:r>
      <w:r w:rsidR="00FC7700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4DE8CDD3" w14:textId="301A1054" w:rsidR="00306DD0" w:rsidRDefault="00911767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FC7700">
        <w:rPr>
          <w:rFonts w:hint="eastAsia"/>
          <w:b/>
          <w:bCs/>
          <w:sz w:val="32"/>
          <w:u w:val="single"/>
        </w:rPr>
        <w:t>计算机二学位</w:t>
      </w:r>
      <w:r>
        <w:rPr>
          <w:rFonts w:hint="eastAsia"/>
          <w:b/>
          <w:bCs/>
          <w:sz w:val="32"/>
          <w:u w:val="single"/>
        </w:rPr>
        <w:t>1</w:t>
      </w:r>
      <w:r w:rsidR="00A63F8B">
        <w:rPr>
          <w:b/>
          <w:bCs/>
          <w:sz w:val="32"/>
          <w:u w:val="single"/>
        </w:rPr>
        <w:t>2</w:t>
      </w:r>
      <w:r w:rsidR="00FC7700">
        <w:rPr>
          <w:b/>
          <w:bCs/>
          <w:sz w:val="32"/>
          <w:u w:val="single"/>
        </w:rPr>
        <w:t>0</w:t>
      </w:r>
      <w:r>
        <w:rPr>
          <w:rFonts w:hint="eastAsia"/>
          <w:b/>
          <w:bCs/>
          <w:sz w:val="32"/>
          <w:u w:val="single"/>
        </w:rPr>
        <w:t>0</w:t>
      </w:r>
      <w:r w:rsidR="00FC7700">
        <w:rPr>
          <w:b/>
          <w:bCs/>
          <w:sz w:val="32"/>
          <w:u w:val="single"/>
        </w:rPr>
        <w:t>5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772D0771" w14:textId="62EF0663" w:rsidR="00306DD0" w:rsidRDefault="00911767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FC7700">
        <w:rPr>
          <w:b/>
          <w:bCs/>
          <w:sz w:val="32"/>
          <w:u w:val="single"/>
        </w:rPr>
        <w:tab/>
      </w:r>
      <w:r w:rsidR="00FC7700">
        <w:rPr>
          <w:b/>
          <w:bCs/>
          <w:sz w:val="32"/>
          <w:u w:val="single"/>
        </w:rPr>
        <w:tab/>
      </w:r>
      <w:r w:rsidR="0084617A"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14:paraId="15837A8E" w14:textId="496D7BF0" w:rsidR="00306DD0" w:rsidRDefault="00911767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</w:t>
      </w:r>
      <w:r w:rsidR="0084617A">
        <w:rPr>
          <w:rFonts w:ascii="宋体" w:eastAsia="宋体" w:hAnsi="宋体" w:cs="宋体"/>
          <w:b/>
          <w:bCs/>
          <w:sz w:val="32"/>
          <w:u w:val="single"/>
        </w:rPr>
        <w:t>2</w:t>
      </w:r>
      <w:r w:rsidR="00226DA3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0</w:t>
      </w:r>
      <w:r w:rsidR="00226DA3">
        <w:rPr>
          <w:rFonts w:ascii="宋体" w:eastAsia="宋体" w:hAnsi="宋体" w:cs="宋体"/>
          <w:b/>
          <w:bCs/>
          <w:sz w:val="32"/>
          <w:u w:val="single"/>
        </w:rPr>
        <w:t>9</w:t>
      </w:r>
      <w:r>
        <w:rPr>
          <w:rFonts w:hint="eastAsia"/>
          <w:b/>
          <w:bCs/>
          <w:sz w:val="32"/>
          <w:u w:val="single"/>
        </w:rPr>
        <w:t>月</w:t>
      </w:r>
      <w:r w:rsidR="00226DA3">
        <w:rPr>
          <w:rFonts w:ascii="宋体" w:eastAsia="宋体" w:hAnsi="宋体" w:cs="宋体"/>
          <w:b/>
          <w:bCs/>
          <w:sz w:val="32"/>
          <w:u w:val="single"/>
        </w:rPr>
        <w:t>29</w:t>
      </w:r>
      <w:r>
        <w:rPr>
          <w:rFonts w:hint="eastAsia"/>
          <w:b/>
          <w:bCs/>
          <w:sz w:val="32"/>
          <w:u w:val="single"/>
        </w:rPr>
        <w:t>日</w:t>
      </w:r>
    </w:p>
    <w:p w14:paraId="700160D7" w14:textId="77777777" w:rsidR="00306DD0" w:rsidRDefault="00306DD0">
      <w:pPr>
        <w:rPr>
          <w:b/>
          <w:bCs/>
          <w:color w:val="FF0000"/>
          <w:sz w:val="24"/>
        </w:rPr>
      </w:pPr>
    </w:p>
    <w:p w14:paraId="7FED0E57" w14:textId="77777777" w:rsidR="00306DD0" w:rsidRDefault="00306DD0">
      <w:pPr>
        <w:rPr>
          <w:b/>
          <w:bCs/>
          <w:color w:val="FF0000"/>
          <w:sz w:val="24"/>
        </w:rPr>
      </w:pPr>
    </w:p>
    <w:p w14:paraId="444C11B9" w14:textId="77777777" w:rsidR="00306DD0" w:rsidRDefault="00306DD0">
      <w:pPr>
        <w:rPr>
          <w:b/>
          <w:bCs/>
          <w:color w:val="FF0000"/>
          <w:sz w:val="24"/>
        </w:rPr>
      </w:pPr>
    </w:p>
    <w:p w14:paraId="3550B243" w14:textId="77777777" w:rsidR="00306DD0" w:rsidRDefault="00306DD0">
      <w:pPr>
        <w:rPr>
          <w:b/>
          <w:bCs/>
          <w:color w:val="FF0000"/>
          <w:sz w:val="24"/>
        </w:rPr>
      </w:pPr>
    </w:p>
    <w:p w14:paraId="73D375D3" w14:textId="77777777" w:rsidR="00306DD0" w:rsidRDefault="00306DD0">
      <w:pPr>
        <w:rPr>
          <w:b/>
          <w:bCs/>
          <w:color w:val="FF0000"/>
          <w:sz w:val="24"/>
        </w:rPr>
      </w:pPr>
    </w:p>
    <w:p w14:paraId="125C166B" w14:textId="77777777" w:rsidR="00306DD0" w:rsidRDefault="00306DD0">
      <w:pPr>
        <w:rPr>
          <w:b/>
          <w:bCs/>
          <w:color w:val="FF0000"/>
          <w:sz w:val="24"/>
        </w:rPr>
      </w:pPr>
    </w:p>
    <w:p w14:paraId="71D4B699" w14:textId="77777777" w:rsidR="00306DD0" w:rsidRDefault="00911767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086E0079" w14:textId="77777777" w:rsidR="00306DD0" w:rsidRDefault="0091176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、输入若干数据，找出最大值输出。（键盘和文件读取）</w:t>
      </w:r>
    </w:p>
    <w:p w14:paraId="7F14E337" w14:textId="77777777" w:rsidR="00306DD0" w:rsidRDefault="00911767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day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0~6</w:t>
      </w:r>
      <w:r>
        <w:rPr>
          <w:rFonts w:hint="eastAsia"/>
          <w:bCs/>
          <w:sz w:val="24"/>
        </w:rPr>
        <w:t>）代表每月第一天起始位置，</w:t>
      </w:r>
      <w:r>
        <w:rPr>
          <w:rFonts w:hint="eastAsia"/>
          <w:bCs/>
          <w:sz w:val="24"/>
        </w:rPr>
        <w:t>stop</w:t>
      </w:r>
      <w:r>
        <w:rPr>
          <w:rFonts w:hint="eastAsia"/>
          <w:bCs/>
          <w:sz w:val="24"/>
        </w:rPr>
        <w:t>代表每月天数，每天之间空两个空格。输入不同的</w:t>
      </w:r>
      <w:r>
        <w:rPr>
          <w:rFonts w:hint="eastAsia"/>
          <w:bCs/>
          <w:sz w:val="24"/>
        </w:rPr>
        <w:t>day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stop</w:t>
      </w:r>
      <w:r>
        <w:rPr>
          <w:rFonts w:hint="eastAsia"/>
          <w:bCs/>
          <w:sz w:val="24"/>
        </w:rPr>
        <w:t>，输出每月日历的样子。假设</w:t>
      </w:r>
      <w:r>
        <w:rPr>
          <w:rFonts w:hint="eastAsia"/>
          <w:bCs/>
          <w:sz w:val="24"/>
        </w:rPr>
        <w:t>day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stop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31</w:t>
      </w:r>
      <w:r>
        <w:rPr>
          <w:rFonts w:hint="eastAsia"/>
          <w:bCs/>
          <w:sz w:val="24"/>
        </w:rPr>
        <w:t>，则输出样式为</w:t>
      </w:r>
    </w:p>
    <w:p w14:paraId="5F5DBD33" w14:textId="39E7465D" w:rsidR="00306DD0" w:rsidRDefault="00911767">
      <w:pPr>
        <w:ind w:firstLine="420"/>
        <w:jc w:val="center"/>
        <w:rPr>
          <w:bCs/>
          <w:sz w:val="24"/>
        </w:rPr>
      </w:pPr>
      <w:r>
        <w:rPr>
          <w:noProof/>
        </w:rPr>
        <w:drawing>
          <wp:inline distT="0" distB="0" distL="114300" distR="114300" wp14:anchorId="1BC860B6" wp14:editId="7132F949">
            <wp:extent cx="3573145" cy="1187450"/>
            <wp:effectExtent l="0" t="0" r="8255" b="12700"/>
            <wp:docPr id="37891" name="图片 3" descr="NT5XADNS5HBH$HTNZ[O0_`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图片 3" descr="NT5XADNS5HBH$HTNZ[O0_`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833BD1" w14:textId="0CF717FF" w:rsidR="0034715D" w:rsidRDefault="00911767">
      <w:pPr>
        <w:ind w:firstLine="420"/>
        <w:jc w:val="center"/>
        <w:rPr>
          <w:bCs/>
          <w:sz w:val="24"/>
        </w:rPr>
      </w:pPr>
      <w:r>
        <w:rPr>
          <w:rFonts w:hint="eastAsia"/>
          <w:bCs/>
          <w:sz w:val="24"/>
        </w:rPr>
        <w:t>示例</w:t>
      </w:r>
    </w:p>
    <w:p w14:paraId="2A30300F" w14:textId="77777777" w:rsidR="00306DD0" w:rsidRDefault="00306DD0">
      <w:pPr>
        <w:rPr>
          <w:b/>
          <w:bCs/>
          <w:sz w:val="24"/>
        </w:rPr>
      </w:pPr>
    </w:p>
    <w:p w14:paraId="15B083D2" w14:textId="77777777" w:rsidR="00306DD0" w:rsidRDefault="00911767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2FBDD6FF" w14:textId="77777777" w:rsidR="00306DD0" w:rsidRDefault="00911767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bCs/>
          <w:sz w:val="24"/>
        </w:rPr>
        <w:t>掌握标准输入输出数据的方法，学会使用常用操作符；掌握文本方式读写文件的方法。</w:t>
      </w:r>
    </w:p>
    <w:p w14:paraId="20EDC7F6" w14:textId="77777777" w:rsidR="00306DD0" w:rsidRDefault="00306DD0">
      <w:pPr>
        <w:rPr>
          <w:b/>
          <w:bCs/>
          <w:sz w:val="24"/>
        </w:rPr>
      </w:pPr>
    </w:p>
    <w:p w14:paraId="5D1CDB3E" w14:textId="77777777" w:rsidR="00306DD0" w:rsidRDefault="00911767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设计思路</w:t>
      </w:r>
    </w:p>
    <w:p w14:paraId="080705E0" w14:textId="77777777" w:rsidR="00FC7700" w:rsidRDefault="00FC7700" w:rsidP="00FC7700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04288B28" w14:textId="2340CD0C" w:rsidR="00FC7700" w:rsidRPr="00FC7700" w:rsidRDefault="00FC7700" w:rsidP="00FC7700">
      <w:pPr>
        <w:ind w:firstLineChars="200" w:firstLine="482"/>
        <w:rPr>
          <w:rFonts w:hint="eastAsia"/>
          <w:b/>
          <w:bCs/>
          <w:sz w:val="24"/>
        </w:rPr>
      </w:pPr>
      <w:r w:rsidRPr="00FC7700">
        <w:rPr>
          <w:rFonts w:hint="eastAsia"/>
          <w:b/>
          <w:bCs/>
          <w:sz w:val="24"/>
        </w:rPr>
        <w:t>题干理解：</w:t>
      </w:r>
      <w:r w:rsidRPr="00FC7700">
        <w:rPr>
          <w:rFonts w:hint="eastAsia"/>
          <w:bCs/>
          <w:sz w:val="24"/>
        </w:rPr>
        <w:t>题目的整体要求是根据用户输入的若干不受数量以及形式的数据，比较他们的大小，输出</w:t>
      </w:r>
      <w:r w:rsidRPr="00FC7700">
        <w:rPr>
          <w:rFonts w:hint="eastAsia"/>
          <w:bCs/>
          <w:sz w:val="24"/>
        </w:rPr>
        <w:t>Max</w:t>
      </w:r>
      <w:r w:rsidRPr="00FC7700">
        <w:rPr>
          <w:rFonts w:hint="eastAsia"/>
          <w:bCs/>
          <w:sz w:val="24"/>
        </w:rPr>
        <w:t>值。</w:t>
      </w:r>
    </w:p>
    <w:p w14:paraId="0BC05259" w14:textId="665B9F50" w:rsidR="00306DD0" w:rsidRPr="00FC7700" w:rsidRDefault="00FC7700">
      <w:pPr>
        <w:ind w:firstLineChars="200" w:firstLine="482"/>
        <w:rPr>
          <w:bCs/>
          <w:sz w:val="24"/>
        </w:rPr>
      </w:pPr>
      <w:r w:rsidRPr="00FC7700">
        <w:rPr>
          <w:rFonts w:hint="eastAsia"/>
          <w:b/>
          <w:bCs/>
          <w:sz w:val="24"/>
        </w:rPr>
        <w:t>假设：</w:t>
      </w:r>
      <w:r w:rsidRPr="00FC7700">
        <w:rPr>
          <w:rFonts w:hint="eastAsia"/>
          <w:bCs/>
          <w:sz w:val="24"/>
        </w:rPr>
        <w:t>在这里我们提出</w:t>
      </w:r>
      <w:r>
        <w:rPr>
          <w:rFonts w:hint="eastAsia"/>
          <w:bCs/>
          <w:sz w:val="24"/>
        </w:rPr>
        <w:t>前提</w:t>
      </w:r>
      <w:r w:rsidRPr="00FC7700">
        <w:rPr>
          <w:rFonts w:hint="eastAsia"/>
          <w:bCs/>
          <w:sz w:val="24"/>
        </w:rPr>
        <w:t>假设，既：用户会根据</w:t>
      </w:r>
      <w:r>
        <w:rPr>
          <w:rFonts w:hint="eastAsia"/>
          <w:bCs/>
          <w:sz w:val="24"/>
        </w:rPr>
        <w:t>屏幕的</w:t>
      </w:r>
      <w:r w:rsidRPr="00FC7700">
        <w:rPr>
          <w:rFonts w:hint="eastAsia"/>
          <w:bCs/>
          <w:sz w:val="24"/>
        </w:rPr>
        <w:t>提示，依次输入十个整型数字，每次输入完毕通过回车将数据进行储存，然后再紧接着输入下一个数据，照此以往完成十个数据的输入。</w:t>
      </w:r>
    </w:p>
    <w:p w14:paraId="3350F717" w14:textId="7F867083" w:rsidR="00306DD0" w:rsidRDefault="00FC7700" w:rsidP="00236A20">
      <w:pPr>
        <w:ind w:firstLineChars="200" w:firstLine="482"/>
        <w:rPr>
          <w:bCs/>
          <w:sz w:val="24"/>
        </w:rPr>
      </w:pPr>
      <w:r w:rsidRPr="00FC7700">
        <w:rPr>
          <w:rFonts w:hint="eastAsia"/>
          <w:b/>
          <w:bCs/>
          <w:sz w:val="24"/>
        </w:rPr>
        <w:t>实现：</w:t>
      </w:r>
      <w:r>
        <w:rPr>
          <w:rFonts w:hint="eastAsia"/>
          <w:bCs/>
          <w:sz w:val="24"/>
        </w:rPr>
        <w:t>考虑到</w:t>
      </w:r>
      <w:r w:rsidR="00236A20">
        <w:rPr>
          <w:rFonts w:hint="eastAsia"/>
          <w:bCs/>
          <w:sz w:val="24"/>
        </w:rPr>
        <w:t>input</w:t>
      </w:r>
      <w:r w:rsidR="00236A20">
        <w:rPr>
          <w:bCs/>
          <w:sz w:val="24"/>
        </w:rPr>
        <w:t xml:space="preserve"> </w:t>
      </w:r>
      <w:r w:rsidR="00236A20">
        <w:rPr>
          <w:rFonts w:hint="eastAsia"/>
          <w:bCs/>
          <w:sz w:val="24"/>
        </w:rPr>
        <w:t>size</w:t>
      </w:r>
      <w:r w:rsidR="00236A20">
        <w:rPr>
          <w:bCs/>
          <w:sz w:val="24"/>
        </w:rPr>
        <w:t>[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nteger number</w:t>
      </w:r>
      <w:r w:rsidR="00236A20">
        <w:rPr>
          <w:bCs/>
          <w:sz w:val="24"/>
        </w:rPr>
        <w:t>] &gt; 10</w:t>
      </w:r>
      <w:r w:rsidR="00236A20">
        <w:rPr>
          <w:rFonts w:hint="eastAsia"/>
          <w:bCs/>
          <w:sz w:val="24"/>
        </w:rPr>
        <w:t>，故采取</w:t>
      </w:r>
      <w:r w:rsidR="00236A20">
        <w:rPr>
          <w:rFonts w:hint="eastAsia"/>
          <w:bCs/>
          <w:sz w:val="24"/>
        </w:rPr>
        <w:t>a</w:t>
      </w:r>
      <w:r w:rsidR="00236A20">
        <w:rPr>
          <w:bCs/>
          <w:sz w:val="24"/>
        </w:rPr>
        <w:t>rray</w:t>
      </w:r>
      <w:r w:rsidR="00236A20">
        <w:rPr>
          <w:rFonts w:hint="eastAsia"/>
          <w:bCs/>
          <w:sz w:val="24"/>
        </w:rPr>
        <w:t>[</w:t>
      </w:r>
      <w:r w:rsidR="00236A20">
        <w:rPr>
          <w:bCs/>
          <w:sz w:val="24"/>
        </w:rPr>
        <w:t>10]</w:t>
      </w:r>
      <w:r w:rsidR="00236A20">
        <w:rPr>
          <w:rFonts w:hint="eastAsia"/>
          <w:bCs/>
          <w:sz w:val="24"/>
        </w:rPr>
        <w:t>来储存</w:t>
      </w:r>
      <w:r w:rsidR="00236A20">
        <w:rPr>
          <w:rFonts w:hint="eastAsia"/>
          <w:bCs/>
          <w:sz w:val="24"/>
        </w:rPr>
        <w:t>1</w:t>
      </w:r>
      <w:r w:rsidR="00236A20">
        <w:rPr>
          <w:bCs/>
          <w:sz w:val="24"/>
        </w:rPr>
        <w:t>0</w:t>
      </w:r>
      <w:r w:rsidR="00236A20">
        <w:rPr>
          <w:rFonts w:hint="eastAsia"/>
          <w:bCs/>
          <w:sz w:val="24"/>
        </w:rPr>
        <w:t>个数字，通过</w:t>
      </w:r>
      <w:r w:rsidR="00236A20">
        <w:rPr>
          <w:rFonts w:hint="eastAsia"/>
          <w:bCs/>
          <w:sz w:val="24"/>
        </w:rPr>
        <w:t>f</w:t>
      </w:r>
      <w:r w:rsidR="00236A20">
        <w:rPr>
          <w:bCs/>
          <w:sz w:val="24"/>
        </w:rPr>
        <w:t>or</w:t>
      </w:r>
      <w:r w:rsidR="00236A20">
        <w:rPr>
          <w:rFonts w:hint="eastAsia"/>
          <w:bCs/>
          <w:sz w:val="24"/>
        </w:rPr>
        <w:t>循环依次提示并接收储存用户的输入，接着依次进行大小比较，每次保存最大值，最后并将其输出。</w:t>
      </w:r>
    </w:p>
    <w:p w14:paraId="34AF0DC9" w14:textId="77777777" w:rsidR="00236A20" w:rsidRDefault="00236A20" w:rsidP="00236A20">
      <w:pPr>
        <w:ind w:firstLineChars="200" w:firstLine="480"/>
        <w:rPr>
          <w:rFonts w:hint="eastAsia"/>
          <w:bCs/>
          <w:sz w:val="24"/>
        </w:rPr>
      </w:pPr>
    </w:p>
    <w:p w14:paraId="5458DC06" w14:textId="491FEF0F" w:rsidR="00236A20" w:rsidRDefault="00236A20" w:rsidP="00236A20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</w:p>
    <w:p w14:paraId="6922EACA" w14:textId="5CF75F61" w:rsidR="00236A20" w:rsidRDefault="00236A20" w:rsidP="00236A20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题干理解：</w:t>
      </w:r>
      <w:r>
        <w:rPr>
          <w:rFonts w:hint="eastAsia"/>
          <w:bCs/>
          <w:sz w:val="24"/>
        </w:rPr>
        <w:t>题目要求完成类似日历的输出效果，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onth</w:t>
      </w:r>
      <w:r>
        <w:rPr>
          <w:rFonts w:hint="eastAsia"/>
          <w:bCs/>
          <w:sz w:val="24"/>
        </w:rPr>
        <w:t>天数以及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日属于</w:t>
      </w:r>
      <w:proofErr w:type="gramStart"/>
      <w:r>
        <w:rPr>
          <w:rFonts w:hint="eastAsia"/>
          <w:bCs/>
          <w:sz w:val="24"/>
        </w:rPr>
        <w:t>周几均</w:t>
      </w:r>
      <w:proofErr w:type="gramEnd"/>
      <w:r>
        <w:rPr>
          <w:rFonts w:hint="eastAsia"/>
          <w:bCs/>
          <w:sz w:val="24"/>
        </w:rPr>
        <w:t>可通过键盘输入进行设定。</w:t>
      </w:r>
    </w:p>
    <w:p w14:paraId="1912F5F7" w14:textId="10E5F0CD" w:rsidR="00236A20" w:rsidRDefault="00236A20" w:rsidP="00236A20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实现：</w:t>
      </w:r>
      <w:r>
        <w:rPr>
          <w:rFonts w:hint="eastAsia"/>
          <w:bCs/>
          <w:sz w:val="24"/>
        </w:rPr>
        <w:t>通过观察效果，可发现日历效果的输出中，每个字符占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位长度</w:t>
      </w:r>
      <w:r w:rsidR="002D0BF3">
        <w:rPr>
          <w:rFonts w:hint="eastAsia"/>
          <w:bCs/>
          <w:sz w:val="24"/>
        </w:rPr>
        <w:t>、靠右、每个字符之间空</w:t>
      </w:r>
      <w:r w:rsidR="002D0BF3">
        <w:rPr>
          <w:rFonts w:hint="eastAsia"/>
          <w:bCs/>
          <w:sz w:val="24"/>
        </w:rPr>
        <w:t>2</w:t>
      </w:r>
      <w:r w:rsidR="002D0BF3">
        <w:rPr>
          <w:rFonts w:hint="eastAsia"/>
          <w:bCs/>
          <w:sz w:val="24"/>
        </w:rPr>
        <w:t>位，即：单行位长</w:t>
      </w:r>
      <w:r w:rsidR="002D0BF3">
        <w:rPr>
          <w:rFonts w:hint="eastAsia"/>
          <w:bCs/>
          <w:sz w:val="24"/>
        </w:rPr>
        <w:t>3</w:t>
      </w:r>
      <w:r w:rsidR="002D0BF3">
        <w:rPr>
          <w:bCs/>
          <w:sz w:val="24"/>
        </w:rPr>
        <w:t>3</w:t>
      </w:r>
      <w:r w:rsidR="002D0BF3">
        <w:rPr>
          <w:rFonts w:hint="eastAsia"/>
          <w:bCs/>
          <w:sz w:val="24"/>
        </w:rPr>
        <w:t>位、每行数据位</w:t>
      </w:r>
      <w:r w:rsidR="002D0BF3">
        <w:rPr>
          <w:rFonts w:hint="eastAsia"/>
          <w:bCs/>
          <w:sz w:val="24"/>
        </w:rPr>
        <w:t>7</w:t>
      </w:r>
      <w:r w:rsidR="002D0BF3">
        <w:rPr>
          <w:rFonts w:hint="eastAsia"/>
          <w:bCs/>
          <w:sz w:val="24"/>
        </w:rPr>
        <w:t>个。先输出</w:t>
      </w:r>
      <w:r w:rsidR="002D0BF3">
        <w:rPr>
          <w:rFonts w:hint="eastAsia"/>
          <w:bCs/>
          <w:sz w:val="24"/>
        </w:rPr>
        <w:t>7</w:t>
      </w:r>
      <w:r w:rsidR="002D0BF3">
        <w:rPr>
          <w:rFonts w:hint="eastAsia"/>
          <w:bCs/>
          <w:sz w:val="24"/>
        </w:rPr>
        <w:t>个星期的单词缩写，根据用户的输入的</w:t>
      </w:r>
      <w:r w:rsidR="002D0BF3">
        <w:rPr>
          <w:rFonts w:hint="eastAsia"/>
          <w:bCs/>
          <w:sz w:val="24"/>
        </w:rPr>
        <w:t>d</w:t>
      </w:r>
      <w:r w:rsidR="002D0BF3">
        <w:rPr>
          <w:bCs/>
          <w:sz w:val="24"/>
        </w:rPr>
        <w:t>ay</w:t>
      </w:r>
      <w:r w:rsidR="002D0BF3">
        <w:rPr>
          <w:rFonts w:hint="eastAsia"/>
          <w:bCs/>
          <w:sz w:val="24"/>
        </w:rPr>
        <w:t>，</w:t>
      </w:r>
      <w:r w:rsidR="00D12502">
        <w:rPr>
          <w:rFonts w:hint="eastAsia"/>
          <w:bCs/>
          <w:sz w:val="24"/>
        </w:rPr>
        <w:t>输出对应的空白位置，再根据用户输入的</w:t>
      </w:r>
      <w:r w:rsidR="00D12502">
        <w:rPr>
          <w:rFonts w:hint="eastAsia"/>
          <w:bCs/>
          <w:sz w:val="24"/>
        </w:rPr>
        <w:t>s</w:t>
      </w:r>
      <w:r w:rsidR="00D12502">
        <w:rPr>
          <w:bCs/>
          <w:sz w:val="24"/>
        </w:rPr>
        <w:t>top</w:t>
      </w:r>
      <w:r w:rsidR="00D12502">
        <w:rPr>
          <w:rFonts w:hint="eastAsia"/>
          <w:bCs/>
          <w:sz w:val="24"/>
        </w:rPr>
        <w:t>设定，</w:t>
      </w:r>
      <w:r w:rsidR="002D0BF3">
        <w:rPr>
          <w:rFonts w:hint="eastAsia"/>
          <w:bCs/>
          <w:sz w:val="24"/>
        </w:rPr>
        <w:t>输出对应数量的</w:t>
      </w:r>
      <w:r w:rsidR="00D12502">
        <w:rPr>
          <w:rFonts w:hint="eastAsia"/>
          <w:bCs/>
          <w:sz w:val="24"/>
        </w:rPr>
        <w:t>日期</w:t>
      </w:r>
      <w:r w:rsidR="002D0BF3">
        <w:rPr>
          <w:rFonts w:hint="eastAsia"/>
          <w:bCs/>
          <w:sz w:val="24"/>
        </w:rPr>
        <w:t>，直到</w:t>
      </w:r>
      <w:r w:rsidR="002D0BF3">
        <w:rPr>
          <w:rFonts w:hint="eastAsia"/>
          <w:bCs/>
          <w:sz w:val="24"/>
        </w:rPr>
        <w:t>s</w:t>
      </w:r>
      <w:r w:rsidR="002D0BF3">
        <w:rPr>
          <w:bCs/>
          <w:sz w:val="24"/>
        </w:rPr>
        <w:t>top</w:t>
      </w:r>
      <w:r w:rsidR="002D0BF3">
        <w:rPr>
          <w:rFonts w:hint="eastAsia"/>
          <w:bCs/>
          <w:sz w:val="24"/>
        </w:rPr>
        <w:t>设置的天数输出完毕为止。</w:t>
      </w:r>
    </w:p>
    <w:p w14:paraId="42280606" w14:textId="77777777" w:rsidR="002D0BF3" w:rsidRPr="00D12502" w:rsidRDefault="002D0BF3" w:rsidP="00D12502">
      <w:pPr>
        <w:rPr>
          <w:rFonts w:hint="eastAsia"/>
          <w:bCs/>
          <w:sz w:val="24"/>
        </w:rPr>
      </w:pPr>
    </w:p>
    <w:p w14:paraId="3616254E" w14:textId="14D1165E" w:rsidR="00D12502" w:rsidRPr="00D12502" w:rsidRDefault="00911767" w:rsidP="00D12502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34D8DEFA" w14:textId="2445AA7A" w:rsidR="00306DD0" w:rsidRDefault="002D0BF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2F32863C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4054724E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输入若干数据，找出最大值输出。（键盘和文件读取）</w:t>
      </w:r>
    </w:p>
    <w:p w14:paraId="0181C9DF" w14:textId="6053B559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6B2A2F8C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4C6F0F43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BA95707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7C91A5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7EC2235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E93F17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num[10], x;</w:t>
      </w:r>
    </w:p>
    <w:p w14:paraId="57264E83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39EECC6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32EE6B6E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7F9C2C68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the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"integer 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5607CA2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019A073B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D1414A4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687F84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x = num[0];</w:t>
      </w:r>
    </w:p>
    <w:p w14:paraId="01F0C92E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D6299D1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AB3B1EF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])</w:t>
      </w:r>
    </w:p>
    <w:p w14:paraId="7ABDE17B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1802CB5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 =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0D4013DE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E46E5A4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0E4B50C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1025990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"Max num is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232B8BC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EE5F2D1" w14:textId="77777777" w:rsidR="002D0BF3" w:rsidRDefault="002D0BF3" w:rsidP="002D0B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2CFFEAD" w14:textId="7B1F1EFA" w:rsidR="002D0BF3" w:rsidRPr="00D12502" w:rsidRDefault="002D0BF3" w:rsidP="002D0BF3">
      <w:pP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EE0F76D" w14:textId="77777777" w:rsidR="002D0BF3" w:rsidRDefault="002D0BF3" w:rsidP="002D0BF3">
      <w:pPr>
        <w:keepNext/>
        <w:jc w:val="center"/>
      </w:pPr>
      <w:r w:rsidRPr="002D0BF3">
        <w:rPr>
          <w:b/>
          <w:bCs/>
          <w:sz w:val="24"/>
        </w:rPr>
        <w:drawing>
          <wp:inline distT="0" distB="0" distL="0" distR="0" wp14:anchorId="36950F43" wp14:editId="026DCA74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210" w14:textId="35A70791" w:rsidR="002D0BF3" w:rsidRPr="002D0BF3" w:rsidRDefault="002D0BF3" w:rsidP="002D0BF3">
      <w:pPr>
        <w:pStyle w:val="aa"/>
        <w:jc w:val="center"/>
        <w:rPr>
          <w:rFonts w:asciiTheme="minorEastAsia" w:eastAsiaTheme="minorEastAsia" w:hAnsiTheme="minorEastAsia" w:hint="eastAsia"/>
          <w:b/>
          <w:bCs/>
          <w:sz w:val="21"/>
          <w:szCs w:val="21"/>
        </w:rPr>
      </w:pPr>
      <w:r w:rsidRPr="002D0BF3">
        <w:rPr>
          <w:rFonts w:asciiTheme="minorEastAsia" w:eastAsiaTheme="minorEastAsia" w:hAnsiTheme="minorEastAsia" w:hint="eastAsia"/>
          <w:sz w:val="21"/>
          <w:szCs w:val="21"/>
        </w:rPr>
        <w:t>图1 第一</w:t>
      </w:r>
      <w:proofErr w:type="gramStart"/>
      <w:r w:rsidRPr="002D0BF3">
        <w:rPr>
          <w:rFonts w:asciiTheme="minorEastAsia" w:eastAsiaTheme="minorEastAsia" w:hAnsiTheme="minorEastAsia" w:hint="eastAsia"/>
          <w:sz w:val="21"/>
          <w:szCs w:val="21"/>
        </w:rPr>
        <w:t>题效果</w:t>
      </w:r>
      <w:proofErr w:type="gramEnd"/>
      <w:r w:rsidRPr="002D0BF3">
        <w:rPr>
          <w:rFonts w:asciiTheme="minorEastAsia" w:eastAsiaTheme="minorEastAsia" w:hAnsiTheme="minorEastAsia" w:hint="eastAsia"/>
          <w:sz w:val="21"/>
          <w:szCs w:val="21"/>
        </w:rPr>
        <w:t>示意</w:t>
      </w:r>
    </w:p>
    <w:p w14:paraId="53041DDE" w14:textId="0660FF1D" w:rsidR="00306DD0" w:rsidRDefault="00D12502" w:rsidP="00D12502">
      <w:pPr>
        <w:widowControl/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14:paraId="423439E9" w14:textId="3552D032" w:rsidR="00D12502" w:rsidRDefault="00D12502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2</w:t>
      </w:r>
      <w:r>
        <w:rPr>
          <w:rFonts w:hint="eastAsia"/>
          <w:b/>
          <w:sz w:val="24"/>
        </w:rPr>
        <w:t>、</w:t>
      </w:r>
    </w:p>
    <w:p w14:paraId="3916029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1C6E43AF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0~6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）代表每月第一天起始位置，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代表每月天数，每天之间空两个空格。输入不同的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，输出每月日历的样子。假设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31</w:t>
      </w:r>
    </w:p>
    <w:p w14:paraId="4D27487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771410C3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7D3FBA1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7A6933D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Author: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文东柳</w:t>
      </w:r>
    </w:p>
    <w:p w14:paraId="30F5BB15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Class: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计算机二学位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12005</w:t>
      </w:r>
    </w:p>
    <w:p w14:paraId="5E16ECAB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StuNum:2004210523</w:t>
      </w:r>
    </w:p>
    <w:p w14:paraId="3082465F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Date:29/9/2022</w:t>
      </w:r>
    </w:p>
    <w:p w14:paraId="10D273B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74AE1F13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EB15CF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3B0946C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783AAE2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14:paraId="7E36F8FB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DFAC306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818912D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1863694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4E88D54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day, stop;</w:t>
      </w:r>
    </w:p>
    <w:p w14:paraId="5882A6E1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space_3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748FE0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space_2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6450DEF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day&gt;"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2344BB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day;</w:t>
      </w:r>
    </w:p>
    <w:p w14:paraId="7B486BD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stop&gt;"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45CF257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stop;</w:t>
      </w:r>
    </w:p>
    <w:p w14:paraId="1CC9BD1D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"Sun  Mon  Tue  Wed  Thu  Fri  Sat"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68BC4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0BD939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0,x=0,y=1; y &lt;= stop;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6C9902A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5069752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== 7)</w:t>
      </w:r>
    </w:p>
    <w:p w14:paraId="28E8026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67AFF1B1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D804D1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 = 0;</w:t>
      </w:r>
    </w:p>
    <w:p w14:paraId="713DA6E1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5380796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day)</w:t>
      </w:r>
    </w:p>
    <w:p w14:paraId="3187FD74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49131D9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space_3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space_2;</w:t>
      </w:r>
    </w:p>
    <w:p w14:paraId="7D61EFA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x++;</w:t>
      </w:r>
    </w:p>
    <w:p w14:paraId="3133F1C6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CF0894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1188F2D4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DD8796B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4B6E5E0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setiosflags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right);</w:t>
      </w:r>
    </w:p>
    <w:p w14:paraId="779D7A5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cout.width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(3);</w:t>
      </w:r>
    </w:p>
    <w:p w14:paraId="6F6B761B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cout.fill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089ED8A2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50E964D7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space_2;</w:t>
      </w:r>
    </w:p>
    <w:p w14:paraId="24CE6978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x++;</w:t>
      </w:r>
    </w:p>
    <w:p w14:paraId="1DB0E083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y++;</w:t>
      </w:r>
    </w:p>
    <w:p w14:paraId="25A1B2BF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475302DB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6A1719C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9056A6" w14:textId="77777777" w:rsidR="00D12502" w:rsidRDefault="00D12502" w:rsidP="00D1250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509DE1D" w14:textId="1334F7A5" w:rsidR="00D12502" w:rsidRDefault="00D12502" w:rsidP="00D12502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C63ED03" w14:textId="77777777" w:rsidR="00D12502" w:rsidRDefault="00D12502" w:rsidP="00D12502">
      <w:pPr>
        <w:keepNext/>
        <w:spacing w:line="360" w:lineRule="auto"/>
      </w:pPr>
      <w:r w:rsidRPr="00D12502">
        <w:rPr>
          <w:b/>
          <w:sz w:val="24"/>
        </w:rPr>
        <w:drawing>
          <wp:inline distT="0" distB="0" distL="0" distR="0" wp14:anchorId="44434FCF" wp14:editId="7DC6E42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421D" w14:textId="2502E530" w:rsidR="00D12502" w:rsidRPr="00D12502" w:rsidRDefault="00D12502" w:rsidP="00D12502">
      <w:pPr>
        <w:pStyle w:val="aa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D12502">
        <w:rPr>
          <w:rFonts w:asciiTheme="minorEastAsia" w:eastAsiaTheme="minorEastAsia" w:hAnsiTheme="minorEastAsia" w:hint="eastAsia"/>
          <w:sz w:val="21"/>
          <w:szCs w:val="21"/>
        </w:rPr>
        <w:t>图</w:t>
      </w:r>
      <w:r w:rsidRPr="00D12502">
        <w:rPr>
          <w:rFonts w:asciiTheme="minorEastAsia" w:eastAsiaTheme="minorEastAsia" w:hAnsiTheme="minorEastAsia"/>
          <w:sz w:val="21"/>
          <w:szCs w:val="21"/>
        </w:rPr>
        <w:t>2</w:t>
      </w:r>
      <w:r w:rsidRPr="00D12502">
        <w:rPr>
          <w:rFonts w:asciiTheme="minorEastAsia" w:eastAsiaTheme="minorEastAsia" w:hAnsiTheme="minorEastAsia" w:hint="eastAsia"/>
          <w:sz w:val="21"/>
          <w:szCs w:val="21"/>
        </w:rPr>
        <w:t xml:space="preserve"> 第</w:t>
      </w:r>
      <w:r>
        <w:rPr>
          <w:rFonts w:asciiTheme="minorEastAsia" w:eastAsiaTheme="minorEastAsia" w:hAnsiTheme="minorEastAsia" w:hint="eastAsia"/>
          <w:sz w:val="21"/>
          <w:szCs w:val="21"/>
        </w:rPr>
        <w:t>二</w:t>
      </w:r>
      <w:proofErr w:type="gramStart"/>
      <w:r w:rsidRPr="00D12502">
        <w:rPr>
          <w:rFonts w:asciiTheme="minorEastAsia" w:eastAsiaTheme="minorEastAsia" w:hAnsiTheme="minorEastAsia" w:hint="eastAsia"/>
          <w:sz w:val="21"/>
          <w:szCs w:val="21"/>
        </w:rPr>
        <w:t>题效果</w:t>
      </w:r>
      <w:proofErr w:type="gramEnd"/>
      <w:r w:rsidRPr="00D12502">
        <w:rPr>
          <w:rFonts w:asciiTheme="minorEastAsia" w:eastAsiaTheme="minorEastAsia" w:hAnsiTheme="minorEastAsia" w:hint="eastAsia"/>
          <w:sz w:val="21"/>
          <w:szCs w:val="21"/>
        </w:rPr>
        <w:t>示意</w:t>
      </w:r>
    </w:p>
    <w:p w14:paraId="4FD48990" w14:textId="77777777" w:rsidR="00D12502" w:rsidRPr="00D12502" w:rsidRDefault="00D12502" w:rsidP="00D12502">
      <w:pPr>
        <w:spacing w:line="360" w:lineRule="auto"/>
        <w:rPr>
          <w:rFonts w:hint="eastAsia"/>
          <w:b/>
          <w:sz w:val="24"/>
        </w:rPr>
      </w:pPr>
    </w:p>
    <w:p w14:paraId="2D2C6917" w14:textId="52279E9A" w:rsidR="00306DD0" w:rsidRDefault="00911767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54FC5415" w14:textId="709D13B7" w:rsidR="00D12502" w:rsidRPr="00D12502" w:rsidRDefault="00D12502" w:rsidP="00D12502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对</w:t>
      </w:r>
      <w:proofErr w:type="spellStart"/>
      <w:r>
        <w:rPr>
          <w:rFonts w:hint="eastAsia"/>
          <w:bCs/>
          <w:sz w:val="24"/>
        </w:rPr>
        <w:t>c</w:t>
      </w:r>
      <w:r>
        <w:rPr>
          <w:bCs/>
          <w:sz w:val="24"/>
        </w:rPr>
        <w:t>++</w:t>
      </w:r>
      <w:proofErr w:type="spellEnd"/>
      <w:r>
        <w:rPr>
          <w:rFonts w:hint="eastAsia"/>
          <w:bCs/>
          <w:sz w:val="24"/>
        </w:rPr>
        <w:t>的标准输入和输出需熟悉，</w:t>
      </w:r>
      <w:r w:rsidR="00CA22AB">
        <w:rPr>
          <w:rFonts w:hint="eastAsia"/>
          <w:bCs/>
          <w:sz w:val="24"/>
        </w:rPr>
        <w:t>对于格式化输出应该了解其使用以及特性，同时灵活使用</w:t>
      </w:r>
      <w:r w:rsidR="00CA22AB">
        <w:rPr>
          <w:rFonts w:hint="eastAsia"/>
          <w:bCs/>
          <w:sz w:val="24"/>
        </w:rPr>
        <w:t>C++</w:t>
      </w:r>
      <w:r w:rsidR="00CA22AB">
        <w:rPr>
          <w:rFonts w:hint="eastAsia"/>
          <w:bCs/>
          <w:sz w:val="24"/>
        </w:rPr>
        <w:t>的各种特性，做到更加“高级”</w:t>
      </w:r>
      <w:r w:rsidR="004654CA">
        <w:rPr>
          <w:rFonts w:hint="eastAsia"/>
          <w:bCs/>
          <w:sz w:val="24"/>
        </w:rPr>
        <w:t>且巧妙</w:t>
      </w:r>
      <w:bookmarkStart w:id="0" w:name="_GoBack"/>
      <w:bookmarkEnd w:id="0"/>
      <w:r w:rsidR="00CA22AB">
        <w:rPr>
          <w:rFonts w:hint="eastAsia"/>
          <w:bCs/>
          <w:sz w:val="24"/>
        </w:rPr>
        <w:t>的算法实现。</w:t>
      </w:r>
    </w:p>
    <w:sectPr w:rsidR="00D12502" w:rsidRPr="00D12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064F7F"/>
    <w:rsid w:val="00226DA3"/>
    <w:rsid w:val="00236A20"/>
    <w:rsid w:val="00281F8B"/>
    <w:rsid w:val="002D0BF3"/>
    <w:rsid w:val="00306DD0"/>
    <w:rsid w:val="003233D5"/>
    <w:rsid w:val="00336235"/>
    <w:rsid w:val="0034715D"/>
    <w:rsid w:val="003D33BF"/>
    <w:rsid w:val="004654CA"/>
    <w:rsid w:val="005A09A6"/>
    <w:rsid w:val="006710F8"/>
    <w:rsid w:val="00681267"/>
    <w:rsid w:val="007C1146"/>
    <w:rsid w:val="0084617A"/>
    <w:rsid w:val="00852A60"/>
    <w:rsid w:val="008978E2"/>
    <w:rsid w:val="008F35D7"/>
    <w:rsid w:val="00911767"/>
    <w:rsid w:val="00970766"/>
    <w:rsid w:val="00A33341"/>
    <w:rsid w:val="00A37FEF"/>
    <w:rsid w:val="00A63F8B"/>
    <w:rsid w:val="00C3760C"/>
    <w:rsid w:val="00CA22AB"/>
    <w:rsid w:val="00CC483A"/>
    <w:rsid w:val="00D00636"/>
    <w:rsid w:val="00D12502"/>
    <w:rsid w:val="00E37DCA"/>
    <w:rsid w:val="00FC7700"/>
    <w:rsid w:val="0AF50881"/>
    <w:rsid w:val="0FFA0EC7"/>
    <w:rsid w:val="100E7195"/>
    <w:rsid w:val="1010408A"/>
    <w:rsid w:val="12EC064F"/>
    <w:rsid w:val="18071D92"/>
    <w:rsid w:val="194413D4"/>
    <w:rsid w:val="26413C1A"/>
    <w:rsid w:val="2BEB3EC8"/>
    <w:rsid w:val="2E8955F8"/>
    <w:rsid w:val="389C1771"/>
    <w:rsid w:val="39030C30"/>
    <w:rsid w:val="3B5475DC"/>
    <w:rsid w:val="3C7F238A"/>
    <w:rsid w:val="3D0D72C9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7950B"/>
  <w15:docId w15:val="{7C54C4B5-EA4F-4A03-8EF9-683305A0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064F7F"/>
    <w:pPr>
      <w:ind w:firstLineChars="200" w:firstLine="420"/>
    </w:pPr>
  </w:style>
  <w:style w:type="paragraph" w:styleId="aa">
    <w:name w:val="caption"/>
    <w:basedOn w:val="a"/>
    <w:next w:val="a"/>
    <w:unhideWhenUsed/>
    <w:qFormat/>
    <w:rsid w:val="002D0BF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</TotalTime>
  <Pages>5</Pages>
  <Words>346</Words>
  <Characters>1975</Characters>
  <Application>Microsoft Office Word</Application>
  <DocSecurity>0</DocSecurity>
  <Lines>16</Lines>
  <Paragraphs>4</Paragraphs>
  <ScaleCrop>false</ScaleCrop>
  <Company>武汉纺织大学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C++第一次实验报告文东柳</dc:title>
  <dc:creator>文东柳（Dongliu_Wen）</dc:creator>
  <cp:lastModifiedBy>文东柳</cp:lastModifiedBy>
  <cp:revision>2</cp:revision>
  <dcterms:created xsi:type="dcterms:W3CDTF">2022-09-29T07:11:00Z</dcterms:created>
  <dcterms:modified xsi:type="dcterms:W3CDTF">2022-09-29T07:11:00Z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 linkTarget="0">
    <vt:lpwstr>6</vt:lpwstr>
  </property>
</Properties>
</file>