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A1049" w14:textId="77777777" w:rsidR="00D441DF" w:rsidRDefault="007D03EB">
      <w:pPr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武汉纺织大学</w:t>
      </w:r>
    </w:p>
    <w:p w14:paraId="505FA7EB" w14:textId="77777777" w:rsidR="00D441DF" w:rsidRDefault="00D441DF">
      <w:pPr>
        <w:jc w:val="center"/>
        <w:rPr>
          <w:rFonts w:ascii="黑体" w:eastAsia="黑体"/>
          <w:b/>
          <w:bCs/>
          <w:sz w:val="44"/>
          <w:szCs w:val="44"/>
        </w:rPr>
      </w:pPr>
    </w:p>
    <w:p w14:paraId="00B9D5B1" w14:textId="77777777" w:rsidR="00D441DF" w:rsidRDefault="00D441DF">
      <w:pPr>
        <w:jc w:val="center"/>
        <w:rPr>
          <w:rFonts w:ascii="黑体" w:eastAsia="黑体"/>
          <w:b/>
          <w:bCs/>
          <w:szCs w:val="21"/>
        </w:rPr>
      </w:pPr>
    </w:p>
    <w:p w14:paraId="74478951" w14:textId="77777777" w:rsidR="00D441DF" w:rsidRDefault="00D441DF">
      <w:pPr>
        <w:jc w:val="center"/>
        <w:rPr>
          <w:rFonts w:ascii="黑体" w:eastAsia="黑体"/>
          <w:b/>
          <w:bCs/>
          <w:szCs w:val="21"/>
        </w:rPr>
      </w:pPr>
    </w:p>
    <w:p w14:paraId="776BD419" w14:textId="77777777" w:rsidR="00D441DF" w:rsidRDefault="00D441DF">
      <w:pPr>
        <w:jc w:val="center"/>
        <w:rPr>
          <w:rFonts w:ascii="黑体" w:eastAsia="黑体"/>
          <w:b/>
          <w:bCs/>
          <w:szCs w:val="21"/>
        </w:rPr>
      </w:pPr>
    </w:p>
    <w:p w14:paraId="7EB4A935" w14:textId="77777777" w:rsidR="00D441DF" w:rsidRDefault="007D03EB">
      <w:pPr>
        <w:jc w:val="center"/>
        <w:rPr>
          <w:rFonts w:asciiTheme="minorEastAsia" w:hAnsiTheme="minorEastAsia" w:cstheme="minorEastAsia"/>
          <w:b/>
          <w:bCs/>
          <w:color w:val="000000" w:themeColor="text1"/>
          <w:sz w:val="36"/>
          <w:szCs w:val="36"/>
        </w:rPr>
      </w:pPr>
      <w:r>
        <w:rPr>
          <w:rFonts w:asciiTheme="minorEastAsia" w:hAnsiTheme="minorEastAsia" w:cstheme="minorEastAsia" w:hint="eastAsia"/>
          <w:b/>
          <w:bCs/>
          <w:color w:val="000000" w:themeColor="text1"/>
          <w:sz w:val="36"/>
          <w:szCs w:val="36"/>
        </w:rPr>
        <w:t>《面向对象程序设计》实验报告</w:t>
      </w:r>
    </w:p>
    <w:p w14:paraId="73CC4645" w14:textId="77777777" w:rsidR="00D441DF" w:rsidRDefault="00D441DF">
      <w:pPr>
        <w:rPr>
          <w:rFonts w:asciiTheme="minorEastAsia" w:hAnsiTheme="minorEastAsia" w:cstheme="minorEastAsia"/>
          <w:b/>
          <w:bCs/>
          <w:sz w:val="36"/>
          <w:szCs w:val="36"/>
        </w:rPr>
      </w:pPr>
    </w:p>
    <w:p w14:paraId="7EB0B42E" w14:textId="77777777" w:rsidR="00D441DF" w:rsidRDefault="00D441DF">
      <w:pPr>
        <w:rPr>
          <w:b/>
          <w:bCs/>
        </w:rPr>
      </w:pPr>
    </w:p>
    <w:p w14:paraId="5BFD574C" w14:textId="77777777" w:rsidR="00D441DF" w:rsidRDefault="00D441DF">
      <w:pPr>
        <w:rPr>
          <w:b/>
          <w:bCs/>
        </w:rPr>
      </w:pPr>
    </w:p>
    <w:p w14:paraId="210AF1ED" w14:textId="77777777" w:rsidR="00D441DF" w:rsidRDefault="00D441DF">
      <w:pPr>
        <w:rPr>
          <w:b/>
          <w:bCs/>
        </w:rPr>
      </w:pPr>
    </w:p>
    <w:p w14:paraId="3BEFD97B" w14:textId="77777777" w:rsidR="00D441DF" w:rsidRDefault="00D441DF">
      <w:pPr>
        <w:rPr>
          <w:b/>
          <w:bCs/>
        </w:rPr>
      </w:pPr>
    </w:p>
    <w:p w14:paraId="7B7708FD" w14:textId="77777777" w:rsidR="00D441DF" w:rsidRDefault="007D03EB">
      <w:pPr>
        <w:spacing w:line="720" w:lineRule="auto"/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实验项目：类的声明和定义</w:t>
      </w:r>
    </w:p>
    <w:p w14:paraId="20A0D2CA" w14:textId="77777777" w:rsidR="00D441DF" w:rsidRDefault="00D441DF">
      <w:pPr>
        <w:rPr>
          <w:b/>
          <w:bCs/>
        </w:rPr>
      </w:pPr>
    </w:p>
    <w:p w14:paraId="54C3530B" w14:textId="77777777" w:rsidR="00D441DF" w:rsidRDefault="00D441DF">
      <w:pPr>
        <w:rPr>
          <w:b/>
          <w:bCs/>
        </w:rPr>
      </w:pPr>
    </w:p>
    <w:p w14:paraId="6455A7A8" w14:textId="77777777" w:rsidR="00D441DF" w:rsidRDefault="00D441DF">
      <w:pPr>
        <w:rPr>
          <w:b/>
          <w:bCs/>
        </w:rPr>
      </w:pPr>
    </w:p>
    <w:p w14:paraId="450DCFFE" w14:textId="77777777" w:rsidR="00D441DF" w:rsidRDefault="00D441DF">
      <w:pPr>
        <w:rPr>
          <w:b/>
          <w:bCs/>
        </w:rPr>
      </w:pPr>
    </w:p>
    <w:p w14:paraId="3DF115B2" w14:textId="77777777" w:rsidR="00D441DF" w:rsidRDefault="00D441DF">
      <w:pPr>
        <w:rPr>
          <w:b/>
          <w:bCs/>
        </w:rPr>
      </w:pPr>
    </w:p>
    <w:p w14:paraId="64DA2002" w14:textId="77777777" w:rsidR="00D441DF" w:rsidRDefault="00D441DF">
      <w:pPr>
        <w:rPr>
          <w:b/>
          <w:bCs/>
        </w:rPr>
      </w:pPr>
    </w:p>
    <w:p w14:paraId="1F0ADE78" w14:textId="77777777" w:rsidR="00D441DF" w:rsidRDefault="00D441DF">
      <w:pPr>
        <w:rPr>
          <w:b/>
          <w:bCs/>
        </w:rPr>
      </w:pPr>
    </w:p>
    <w:p w14:paraId="7F057117" w14:textId="77777777" w:rsidR="00D441DF" w:rsidRDefault="00D441DF">
      <w:pPr>
        <w:rPr>
          <w:b/>
          <w:bCs/>
        </w:rPr>
      </w:pPr>
    </w:p>
    <w:p w14:paraId="0ED074D9" w14:textId="77777777" w:rsidR="00D441DF" w:rsidRDefault="007D03EB">
      <w:pPr>
        <w:ind w:firstLine="17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成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绩：</w:t>
      </w:r>
      <w:r>
        <w:rPr>
          <w:rFonts w:hint="eastAsia"/>
          <w:b/>
          <w:bCs/>
          <w:sz w:val="32"/>
          <w:u w:val="single"/>
        </w:rPr>
        <w:t xml:space="preserve">                 </w:t>
      </w:r>
    </w:p>
    <w:p w14:paraId="6E1F551D" w14:textId="15892731" w:rsidR="00D441DF" w:rsidRDefault="007D03EB">
      <w:pPr>
        <w:ind w:firstLine="17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号：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ascii="宋体" w:eastAsia="宋体" w:hAnsi="宋体" w:cs="宋体"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  </w:t>
      </w:r>
      <w:r w:rsidR="00AE5EDF">
        <w:rPr>
          <w:b/>
          <w:bCs/>
          <w:sz w:val="32"/>
          <w:u w:val="single"/>
        </w:rPr>
        <w:t>2004210523</w:t>
      </w:r>
      <w:r>
        <w:rPr>
          <w:rFonts w:hint="eastAsia"/>
          <w:b/>
          <w:bCs/>
          <w:sz w:val="32"/>
          <w:u w:val="single"/>
        </w:rPr>
        <w:t xml:space="preserve">  </w:t>
      </w:r>
      <w:r w:rsidR="00AE5EDF">
        <w:rPr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 </w:t>
      </w:r>
    </w:p>
    <w:p w14:paraId="431120C9" w14:textId="00F46376" w:rsidR="00D441DF" w:rsidRDefault="007D03EB">
      <w:pPr>
        <w:ind w:firstLine="1701"/>
        <w:rPr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>
        <w:rPr>
          <w:rFonts w:hint="eastAsia"/>
          <w:b/>
          <w:bCs/>
          <w:sz w:val="32"/>
          <w:u w:val="single"/>
        </w:rPr>
        <w:t xml:space="preserve">    </w:t>
      </w:r>
      <w:r w:rsidR="00AE5EDF">
        <w:rPr>
          <w:rFonts w:hint="eastAsia"/>
          <w:b/>
          <w:bCs/>
          <w:sz w:val="32"/>
          <w:u w:val="single"/>
        </w:rPr>
        <w:t>文东柳</w:t>
      </w:r>
      <w:r>
        <w:rPr>
          <w:rFonts w:hint="eastAsia"/>
          <w:b/>
          <w:bCs/>
          <w:sz w:val="32"/>
          <w:u w:val="single"/>
        </w:rPr>
        <w:t xml:space="preserve">  </w:t>
      </w:r>
      <w:r>
        <w:rPr>
          <w:rFonts w:hint="eastAsia"/>
          <w:b/>
          <w:bCs/>
          <w:sz w:val="32"/>
          <w:u w:val="single"/>
        </w:rPr>
        <w:t xml:space="preserve">     </w:t>
      </w:r>
    </w:p>
    <w:p w14:paraId="0323A48D" w14:textId="771A1E4F" w:rsidR="00D441DF" w:rsidRDefault="007D03EB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>
        <w:rPr>
          <w:rFonts w:hint="eastAsia"/>
          <w:b/>
          <w:bCs/>
          <w:sz w:val="32"/>
          <w:u w:val="single"/>
        </w:rPr>
        <w:t xml:space="preserve"> </w:t>
      </w:r>
      <w:r w:rsidR="00571F57">
        <w:rPr>
          <w:rFonts w:hint="eastAsia"/>
          <w:b/>
          <w:bCs/>
          <w:sz w:val="32"/>
          <w:u w:val="single"/>
        </w:rPr>
        <w:t>计算机</w:t>
      </w:r>
      <w:r w:rsidR="00CD5B1F">
        <w:rPr>
          <w:rFonts w:hint="eastAsia"/>
          <w:b/>
          <w:bCs/>
          <w:sz w:val="32"/>
          <w:u w:val="single"/>
        </w:rPr>
        <w:t>1</w:t>
      </w:r>
      <w:r w:rsidR="00CD5B1F">
        <w:rPr>
          <w:b/>
          <w:bCs/>
          <w:sz w:val="32"/>
          <w:u w:val="single"/>
        </w:rPr>
        <w:t>2</w:t>
      </w:r>
      <w:r w:rsidR="00AE5EDF">
        <w:rPr>
          <w:b/>
          <w:bCs/>
          <w:sz w:val="32"/>
          <w:u w:val="single"/>
        </w:rPr>
        <w:t>0</w:t>
      </w:r>
      <w:r w:rsidR="00CD5B1F">
        <w:rPr>
          <w:b/>
          <w:bCs/>
          <w:sz w:val="32"/>
          <w:u w:val="single"/>
        </w:rPr>
        <w:t>0</w:t>
      </w:r>
      <w:r w:rsidR="00AE5EDF">
        <w:rPr>
          <w:b/>
          <w:bCs/>
          <w:sz w:val="32"/>
          <w:u w:val="single"/>
        </w:rPr>
        <w:t>5</w:t>
      </w:r>
      <w:r>
        <w:rPr>
          <w:rFonts w:hint="eastAsia"/>
          <w:b/>
          <w:bCs/>
          <w:sz w:val="32"/>
          <w:u w:val="single"/>
        </w:rPr>
        <w:t>班</w:t>
      </w:r>
      <w:r w:rsidR="00CD5B1F">
        <w:rPr>
          <w:b/>
          <w:bCs/>
          <w:sz w:val="32"/>
          <w:u w:val="single"/>
        </w:rPr>
        <w:t xml:space="preserve"> </w:t>
      </w:r>
    </w:p>
    <w:p w14:paraId="096C6D6C" w14:textId="77777777" w:rsidR="00D441DF" w:rsidRDefault="007D03EB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>熊明福</w:t>
      </w:r>
      <w:r>
        <w:rPr>
          <w:rFonts w:hint="eastAsia"/>
          <w:b/>
          <w:bCs/>
          <w:sz w:val="32"/>
          <w:u w:val="single"/>
        </w:rPr>
        <w:t xml:space="preserve">          </w:t>
      </w:r>
    </w:p>
    <w:p w14:paraId="1FAE848E" w14:textId="48241834" w:rsidR="00D441DF" w:rsidRDefault="007D03EB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报告日期：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ascii="宋体" w:eastAsia="宋体" w:hAnsi="宋体" w:cs="宋体" w:hint="eastAsia"/>
          <w:b/>
          <w:bCs/>
          <w:sz w:val="32"/>
          <w:u w:val="single"/>
        </w:rPr>
        <w:t>202</w:t>
      </w:r>
      <w:r w:rsidR="00CD5B1F">
        <w:rPr>
          <w:rFonts w:ascii="宋体" w:eastAsia="宋体" w:hAnsi="宋体" w:cs="宋体"/>
          <w:b/>
          <w:bCs/>
          <w:sz w:val="32"/>
          <w:u w:val="single"/>
        </w:rPr>
        <w:t>2</w:t>
      </w:r>
      <w:r>
        <w:rPr>
          <w:rFonts w:hint="eastAsia"/>
          <w:b/>
          <w:bCs/>
          <w:sz w:val="32"/>
          <w:u w:val="single"/>
        </w:rPr>
        <w:t>年</w:t>
      </w:r>
      <w:r w:rsidR="00CD5B1F">
        <w:rPr>
          <w:rFonts w:ascii="宋体" w:eastAsia="宋体" w:hAnsi="宋体" w:cs="宋体"/>
          <w:b/>
          <w:bCs/>
          <w:sz w:val="32"/>
          <w:u w:val="single"/>
        </w:rPr>
        <w:t>10</w:t>
      </w:r>
      <w:r>
        <w:rPr>
          <w:rFonts w:hint="eastAsia"/>
          <w:b/>
          <w:bCs/>
          <w:sz w:val="32"/>
          <w:u w:val="single"/>
        </w:rPr>
        <w:t>月</w:t>
      </w:r>
      <w:r w:rsidR="00CD5B1F">
        <w:rPr>
          <w:b/>
          <w:bCs/>
          <w:sz w:val="32"/>
          <w:u w:val="single"/>
        </w:rPr>
        <w:t>12</w:t>
      </w:r>
      <w:r>
        <w:rPr>
          <w:rFonts w:hint="eastAsia"/>
          <w:b/>
          <w:bCs/>
          <w:sz w:val="32"/>
          <w:u w:val="single"/>
        </w:rPr>
        <w:t>日</w:t>
      </w:r>
    </w:p>
    <w:p w14:paraId="05200E87" w14:textId="77777777" w:rsidR="00D441DF" w:rsidRDefault="00D441DF">
      <w:pPr>
        <w:rPr>
          <w:b/>
          <w:bCs/>
          <w:color w:val="FF0000"/>
          <w:sz w:val="24"/>
        </w:rPr>
      </w:pPr>
    </w:p>
    <w:p w14:paraId="39D9F832" w14:textId="77777777" w:rsidR="00D441DF" w:rsidRDefault="00D441DF">
      <w:pPr>
        <w:rPr>
          <w:b/>
          <w:bCs/>
          <w:color w:val="FF0000"/>
          <w:sz w:val="24"/>
        </w:rPr>
      </w:pPr>
    </w:p>
    <w:p w14:paraId="7A135942" w14:textId="77777777" w:rsidR="00D441DF" w:rsidRDefault="00D441DF">
      <w:pPr>
        <w:rPr>
          <w:b/>
          <w:bCs/>
          <w:color w:val="FF0000"/>
          <w:sz w:val="24"/>
        </w:rPr>
      </w:pPr>
    </w:p>
    <w:p w14:paraId="53543F3F" w14:textId="77777777" w:rsidR="00D441DF" w:rsidRDefault="00D441DF">
      <w:pPr>
        <w:rPr>
          <w:b/>
          <w:bCs/>
          <w:color w:val="FF0000"/>
          <w:sz w:val="24"/>
        </w:rPr>
      </w:pPr>
    </w:p>
    <w:p w14:paraId="620B40E8" w14:textId="77777777" w:rsidR="00D441DF" w:rsidRDefault="00D441DF">
      <w:pPr>
        <w:rPr>
          <w:b/>
          <w:bCs/>
          <w:color w:val="FF0000"/>
          <w:sz w:val="24"/>
        </w:rPr>
      </w:pPr>
    </w:p>
    <w:p w14:paraId="64C5E922" w14:textId="77777777" w:rsidR="00D441DF" w:rsidRDefault="00D441DF">
      <w:pPr>
        <w:rPr>
          <w:b/>
          <w:bCs/>
          <w:color w:val="FF0000"/>
          <w:sz w:val="24"/>
        </w:rPr>
      </w:pPr>
    </w:p>
    <w:p w14:paraId="178DA9ED" w14:textId="77777777" w:rsidR="00D441DF" w:rsidRDefault="007D03EB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实验内容</w:t>
      </w:r>
    </w:p>
    <w:p w14:paraId="30BCA424" w14:textId="77777777" w:rsidR="00D441DF" w:rsidRDefault="007D03EB">
      <w:pPr>
        <w:spacing w:line="360" w:lineRule="auto"/>
        <w:rPr>
          <w:rFonts w:asciiTheme="minorEastAsia" w:hAnsiTheme="minorEastAsia" w:cstheme="minorEastAsia"/>
          <w:bCs/>
          <w:sz w:val="24"/>
        </w:rPr>
      </w:pPr>
      <w:r>
        <w:rPr>
          <w:rFonts w:asciiTheme="minorEastAsia" w:hAnsiTheme="minorEastAsia" w:cstheme="minorEastAsia" w:hint="eastAsia"/>
          <w:bCs/>
          <w:sz w:val="24"/>
        </w:rPr>
        <w:t>1</w:t>
      </w:r>
      <w:r>
        <w:rPr>
          <w:rFonts w:asciiTheme="minorEastAsia" w:hAnsiTheme="minorEastAsia" w:cstheme="minorEastAsia" w:hint="eastAsia"/>
          <w:bCs/>
          <w:sz w:val="24"/>
        </w:rPr>
        <w:t>、设计一个</w:t>
      </w:r>
      <w:r>
        <w:rPr>
          <w:rFonts w:asciiTheme="minorEastAsia" w:hAnsiTheme="minorEastAsia" w:cstheme="minorEastAsia" w:hint="eastAsia"/>
          <w:bCs/>
          <w:sz w:val="24"/>
        </w:rPr>
        <w:t>Circle</w:t>
      </w:r>
      <w:r>
        <w:rPr>
          <w:rFonts w:asciiTheme="minorEastAsia" w:hAnsiTheme="minorEastAsia" w:cstheme="minorEastAsia" w:hint="eastAsia"/>
          <w:bCs/>
          <w:sz w:val="24"/>
        </w:rPr>
        <w:t>类，有数据成员</w:t>
      </w:r>
      <w:r>
        <w:rPr>
          <w:rFonts w:asciiTheme="minorEastAsia" w:hAnsiTheme="minorEastAsia" w:cstheme="minorEastAsia" w:hint="eastAsia"/>
          <w:bCs/>
          <w:sz w:val="24"/>
        </w:rPr>
        <w:t>radius</w:t>
      </w:r>
      <w:r>
        <w:rPr>
          <w:rFonts w:asciiTheme="minorEastAsia" w:hAnsiTheme="minorEastAsia" w:cstheme="minorEastAsia" w:hint="eastAsia"/>
          <w:bCs/>
          <w:sz w:val="24"/>
        </w:rPr>
        <w:t>（半径）、成员函数</w:t>
      </w:r>
      <w:r>
        <w:rPr>
          <w:rFonts w:asciiTheme="minorEastAsia" w:hAnsiTheme="minorEastAsia" w:cstheme="minorEastAsia" w:hint="eastAsia"/>
          <w:bCs/>
          <w:sz w:val="24"/>
        </w:rPr>
        <w:t>area()</w:t>
      </w:r>
      <w:r>
        <w:rPr>
          <w:rFonts w:asciiTheme="minorEastAsia" w:hAnsiTheme="minorEastAsia" w:cstheme="minorEastAsia" w:hint="eastAsia"/>
          <w:bCs/>
          <w:sz w:val="24"/>
        </w:rPr>
        <w:t>，计算圆的面积。构造一个</w:t>
      </w:r>
      <w:r>
        <w:rPr>
          <w:rFonts w:asciiTheme="minorEastAsia" w:hAnsiTheme="minorEastAsia" w:cstheme="minorEastAsia" w:hint="eastAsia"/>
          <w:bCs/>
          <w:sz w:val="24"/>
        </w:rPr>
        <w:t>Circle</w:t>
      </w:r>
      <w:r>
        <w:rPr>
          <w:rFonts w:asciiTheme="minorEastAsia" w:hAnsiTheme="minorEastAsia" w:cstheme="minorEastAsia" w:hint="eastAsia"/>
          <w:bCs/>
          <w:sz w:val="24"/>
        </w:rPr>
        <w:t>对象进行测试。</w:t>
      </w:r>
    </w:p>
    <w:p w14:paraId="4FF1D803" w14:textId="77777777" w:rsidR="00D441DF" w:rsidRDefault="007D03EB"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Cs/>
          <w:sz w:val="24"/>
        </w:rPr>
        <w:t>2</w:t>
      </w:r>
      <w:r>
        <w:rPr>
          <w:rFonts w:asciiTheme="minorEastAsia" w:hAnsiTheme="minorEastAsia" w:cstheme="minorEastAsia" w:hint="eastAsia"/>
          <w:bCs/>
          <w:sz w:val="24"/>
        </w:rPr>
        <w:t>、模仿</w:t>
      </w:r>
      <w:r>
        <w:rPr>
          <w:rFonts w:asciiTheme="minorEastAsia" w:hAnsiTheme="minorEastAsia" w:cstheme="minorEastAsia" w:hint="eastAsia"/>
          <w:bCs/>
          <w:sz w:val="24"/>
        </w:rPr>
        <w:t>Stack</w:t>
      </w:r>
      <w:proofErr w:type="gramStart"/>
      <w:r>
        <w:rPr>
          <w:rFonts w:asciiTheme="minorEastAsia" w:hAnsiTheme="minorEastAsia" w:cstheme="minorEastAsia" w:hint="eastAsia"/>
          <w:bCs/>
          <w:sz w:val="24"/>
        </w:rPr>
        <w:t>栈</w:t>
      </w:r>
      <w:proofErr w:type="gramEnd"/>
      <w:r>
        <w:rPr>
          <w:rFonts w:asciiTheme="minorEastAsia" w:hAnsiTheme="minorEastAsia" w:cstheme="minorEastAsia" w:hint="eastAsia"/>
          <w:bCs/>
          <w:sz w:val="24"/>
        </w:rPr>
        <w:t>类，设计线性表类或循环队列类。（二选一）</w:t>
      </w:r>
    </w:p>
    <w:p w14:paraId="0BF8CA41" w14:textId="77777777" w:rsidR="00D441DF" w:rsidRDefault="007D03EB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实验目的</w:t>
      </w:r>
    </w:p>
    <w:p w14:paraId="6273C6F3" w14:textId="77777777" w:rsidR="00D441DF" w:rsidRDefault="007D03EB">
      <w:pPr>
        <w:spacing w:line="360" w:lineRule="auto"/>
        <w:ind w:firstLineChars="200" w:firstLine="480"/>
        <w:rPr>
          <w:b/>
          <w:bCs/>
          <w:sz w:val="24"/>
        </w:rPr>
      </w:pPr>
      <w:r>
        <w:rPr>
          <w:rFonts w:hint="eastAsia"/>
          <w:bCs/>
          <w:sz w:val="24"/>
        </w:rPr>
        <w:t>掌握类和对象的定义方法；学会正确使用</w:t>
      </w:r>
      <w:r>
        <w:rPr>
          <w:rFonts w:hint="eastAsia"/>
          <w:bCs/>
          <w:sz w:val="24"/>
        </w:rPr>
        <w:t>public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private</w:t>
      </w:r>
      <w:r>
        <w:rPr>
          <w:rFonts w:hint="eastAsia"/>
          <w:bCs/>
          <w:sz w:val="24"/>
        </w:rPr>
        <w:t>对类的成员进行访问控制；掌握函数成员的两种定义方法；对类的设计有初步概念（</w:t>
      </w:r>
      <w:r>
        <w:rPr>
          <w:rFonts w:hint="eastAsia"/>
          <w:bCs/>
          <w:color w:val="0000FF"/>
          <w:sz w:val="24"/>
        </w:rPr>
        <w:t>类是数据和对这些数据处理的函数成员的集合</w:t>
      </w:r>
      <w:r>
        <w:rPr>
          <w:rFonts w:hint="eastAsia"/>
          <w:bCs/>
          <w:sz w:val="24"/>
        </w:rPr>
        <w:t>）。</w:t>
      </w:r>
    </w:p>
    <w:p w14:paraId="0EA43FFB" w14:textId="77777777" w:rsidR="00D441DF" w:rsidRDefault="00D441DF">
      <w:pPr>
        <w:rPr>
          <w:b/>
          <w:bCs/>
          <w:sz w:val="24"/>
        </w:rPr>
      </w:pPr>
    </w:p>
    <w:p w14:paraId="4E3742A5" w14:textId="77777777" w:rsidR="00D441DF" w:rsidRDefault="007D03EB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设计思路</w:t>
      </w:r>
    </w:p>
    <w:p w14:paraId="39049234" w14:textId="3573863A" w:rsidR="00D441DF" w:rsidRDefault="00F33ABE">
      <w:pPr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</w:t>
      </w:r>
    </w:p>
    <w:p w14:paraId="2BF133E4" w14:textId="1AE05CD2" w:rsidR="00F33ABE" w:rsidRDefault="00F33ABE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根据题意设计类</w:t>
      </w:r>
      <w:r>
        <w:rPr>
          <w:rFonts w:hint="eastAsia"/>
          <w:bCs/>
          <w:sz w:val="24"/>
        </w:rPr>
        <w:t>C</w:t>
      </w:r>
      <w:r>
        <w:rPr>
          <w:bCs/>
          <w:sz w:val="24"/>
        </w:rPr>
        <w:t>ircle</w:t>
      </w:r>
      <w:r>
        <w:rPr>
          <w:rFonts w:hint="eastAsia"/>
          <w:bCs/>
          <w:sz w:val="24"/>
        </w:rPr>
        <w:t>，其中包含两个数据成员和一个成员函数，数据成员</w:t>
      </w:r>
      <w:r>
        <w:rPr>
          <w:rFonts w:hint="eastAsia"/>
          <w:bCs/>
          <w:sz w:val="24"/>
        </w:rPr>
        <w:t>r</w:t>
      </w:r>
      <w:r>
        <w:rPr>
          <w:bCs/>
          <w:sz w:val="24"/>
        </w:rPr>
        <w:t>adius</w:t>
      </w:r>
      <w:r>
        <w:rPr>
          <w:rFonts w:hint="eastAsia"/>
          <w:bCs/>
          <w:sz w:val="24"/>
        </w:rPr>
        <w:t>存放用户输入的圆的半径，</w:t>
      </w:r>
      <w:r>
        <w:rPr>
          <w:rFonts w:hint="eastAsia"/>
          <w:bCs/>
          <w:sz w:val="24"/>
        </w:rPr>
        <w:t>Area</w:t>
      </w:r>
      <w:r>
        <w:rPr>
          <w:rFonts w:hint="eastAsia"/>
          <w:bCs/>
          <w:sz w:val="24"/>
        </w:rPr>
        <w:t>用于存放半径对应的圆面积，用于向调用处进行返回，成员函数</w:t>
      </w:r>
      <w:r>
        <w:rPr>
          <w:rFonts w:hint="eastAsia"/>
          <w:bCs/>
          <w:sz w:val="24"/>
        </w:rPr>
        <w:t>a</w:t>
      </w:r>
      <w:r>
        <w:rPr>
          <w:bCs/>
          <w:sz w:val="24"/>
        </w:rPr>
        <w:t>rea</w:t>
      </w:r>
      <w:r>
        <w:rPr>
          <w:rFonts w:hint="eastAsia"/>
          <w:bCs/>
          <w:sz w:val="24"/>
        </w:rPr>
        <w:t>用于计算圆的面积。在</w:t>
      </w:r>
      <w:r>
        <w:rPr>
          <w:rFonts w:hint="eastAsia"/>
          <w:bCs/>
          <w:sz w:val="24"/>
        </w:rPr>
        <w:t>m</w:t>
      </w:r>
      <w:r>
        <w:rPr>
          <w:bCs/>
          <w:sz w:val="24"/>
        </w:rPr>
        <w:t>ain(</w:t>
      </w:r>
      <w:r>
        <w:rPr>
          <w:rFonts w:hint="eastAsia"/>
          <w:bCs/>
          <w:sz w:val="24"/>
        </w:rPr>
        <w:t>)</w:t>
      </w:r>
      <w:r>
        <w:rPr>
          <w:rFonts w:hint="eastAsia"/>
          <w:bCs/>
          <w:sz w:val="24"/>
        </w:rPr>
        <w:t>函数中实例化对象后，调用对象的成员函数</w:t>
      </w:r>
      <w:r>
        <w:rPr>
          <w:rFonts w:hint="eastAsia"/>
          <w:bCs/>
          <w:sz w:val="24"/>
        </w:rPr>
        <w:t>a</w:t>
      </w:r>
      <w:r>
        <w:rPr>
          <w:bCs/>
          <w:sz w:val="24"/>
        </w:rPr>
        <w:t>rea()</w:t>
      </w:r>
      <w:r>
        <w:rPr>
          <w:rFonts w:hint="eastAsia"/>
          <w:bCs/>
          <w:sz w:val="24"/>
        </w:rPr>
        <w:t>传入圆的半径进行计算圆的面积，并且接收返回的值进行打印。</w:t>
      </w:r>
    </w:p>
    <w:p w14:paraId="4438CEF2" w14:textId="5267FB3F" w:rsidR="00F33ABE" w:rsidRPr="00F33ABE" w:rsidRDefault="00F33ABE" w:rsidP="00F33ABE">
      <w:pPr>
        <w:ind w:firstLineChars="200" w:firstLine="482"/>
        <w:rPr>
          <w:rFonts w:hint="eastAsia"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</w:t>
      </w:r>
    </w:p>
    <w:p w14:paraId="7F699BB2" w14:textId="4F89DCEA" w:rsidR="00D441DF" w:rsidRPr="00F33ABE" w:rsidRDefault="00F33ABE">
      <w:pPr>
        <w:ind w:firstLineChars="200"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设计</w:t>
      </w:r>
      <w:r>
        <w:rPr>
          <w:bCs/>
          <w:sz w:val="24"/>
        </w:rPr>
        <w:t>Stack</w:t>
      </w:r>
      <w:r>
        <w:rPr>
          <w:rFonts w:hint="eastAsia"/>
          <w:bCs/>
          <w:sz w:val="24"/>
        </w:rPr>
        <w:t>类，其中包含三个数据成员和两个成员函数，数据成员</w:t>
      </w:r>
      <w:r>
        <w:rPr>
          <w:rFonts w:hint="eastAsia"/>
          <w:bCs/>
          <w:sz w:val="24"/>
        </w:rPr>
        <w:t>c</w:t>
      </w:r>
      <w:r>
        <w:rPr>
          <w:bCs/>
          <w:sz w:val="24"/>
        </w:rPr>
        <w:t>[100]</w:t>
      </w:r>
      <w:r>
        <w:rPr>
          <w:rFonts w:hint="eastAsia"/>
          <w:bCs/>
          <w:sz w:val="24"/>
        </w:rPr>
        <w:t>为字符串型数组，用于存放用户输入的信息；</w:t>
      </w: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</w:rPr>
        <w:t>用于存放从字符串数组中取出的元素；</w:t>
      </w:r>
      <w:r>
        <w:rPr>
          <w:rFonts w:hint="eastAsia"/>
          <w:bCs/>
          <w:sz w:val="24"/>
        </w:rPr>
        <w:t>count</w:t>
      </w:r>
      <w:r>
        <w:rPr>
          <w:rFonts w:hint="eastAsia"/>
          <w:bCs/>
          <w:sz w:val="24"/>
        </w:rPr>
        <w:t>用于记录目前存放在数组中的元素个数；</w:t>
      </w:r>
      <w:proofErr w:type="spellStart"/>
      <w:r>
        <w:rPr>
          <w:rFonts w:hint="eastAsia"/>
          <w:bCs/>
          <w:sz w:val="24"/>
        </w:rPr>
        <w:t>i</w:t>
      </w:r>
      <w:r>
        <w:rPr>
          <w:bCs/>
          <w:sz w:val="24"/>
        </w:rPr>
        <w:t>nputString</w:t>
      </w:r>
      <w:proofErr w:type="spellEnd"/>
      <w:r>
        <w:rPr>
          <w:rFonts w:hint="eastAsia"/>
          <w:bCs/>
          <w:sz w:val="24"/>
        </w:rPr>
        <w:t>成员函数用于接收并保存用户输入的字符串至数组中；</w:t>
      </w:r>
      <w:proofErr w:type="spellStart"/>
      <w:r>
        <w:rPr>
          <w:rFonts w:hint="eastAsia"/>
          <w:bCs/>
          <w:sz w:val="24"/>
        </w:rPr>
        <w:t>o</w:t>
      </w:r>
      <w:r>
        <w:rPr>
          <w:bCs/>
          <w:sz w:val="24"/>
        </w:rPr>
        <w:t>utString</w:t>
      </w:r>
      <w:proofErr w:type="spellEnd"/>
      <w:r>
        <w:rPr>
          <w:rFonts w:hint="eastAsia"/>
          <w:bCs/>
          <w:sz w:val="24"/>
        </w:rPr>
        <w:t>成员函数用于返回数组中的最后一个元素。在</w:t>
      </w:r>
      <w:proofErr w:type="spellStart"/>
      <w:r>
        <w:rPr>
          <w:rFonts w:hint="eastAsia"/>
          <w:bCs/>
          <w:sz w:val="24"/>
        </w:rPr>
        <w:t>m</w:t>
      </w:r>
      <w:r>
        <w:rPr>
          <w:bCs/>
          <w:sz w:val="24"/>
        </w:rPr>
        <w:t>ian</w:t>
      </w:r>
      <w:proofErr w:type="spellEnd"/>
      <w:r>
        <w:rPr>
          <w:bCs/>
          <w:sz w:val="24"/>
        </w:rPr>
        <w:t>()</w:t>
      </w:r>
      <w:r>
        <w:rPr>
          <w:rFonts w:hint="eastAsia"/>
          <w:bCs/>
          <w:sz w:val="24"/>
        </w:rPr>
        <w:t>函数中实例化类后，可通过调用对象的相关方法，实现</w:t>
      </w:r>
      <w:proofErr w:type="gramStart"/>
      <w:r>
        <w:rPr>
          <w:rFonts w:hint="eastAsia"/>
          <w:bCs/>
          <w:sz w:val="24"/>
        </w:rPr>
        <w:t>栈</w:t>
      </w:r>
      <w:proofErr w:type="gramEnd"/>
      <w:r>
        <w:rPr>
          <w:rFonts w:hint="eastAsia"/>
          <w:bCs/>
          <w:sz w:val="24"/>
        </w:rPr>
        <w:t>的效果。</w:t>
      </w:r>
    </w:p>
    <w:p w14:paraId="1186EE75" w14:textId="77777777" w:rsidR="00D441DF" w:rsidRDefault="00D441DF">
      <w:pPr>
        <w:ind w:firstLineChars="200" w:firstLine="482"/>
        <w:rPr>
          <w:b/>
          <w:bCs/>
          <w:sz w:val="24"/>
        </w:rPr>
      </w:pPr>
    </w:p>
    <w:p w14:paraId="0076BC79" w14:textId="77777777" w:rsidR="00D441DF" w:rsidRDefault="00D441DF">
      <w:pPr>
        <w:rPr>
          <w:b/>
          <w:bCs/>
          <w:sz w:val="24"/>
        </w:rPr>
      </w:pPr>
    </w:p>
    <w:p w14:paraId="543382A4" w14:textId="4B56EF3A" w:rsidR="00D441DF" w:rsidRDefault="007D03EB" w:rsidP="005635B1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核心实现代码和实现效果截图</w:t>
      </w:r>
    </w:p>
    <w:p w14:paraId="6124615B" w14:textId="76FD6180" w:rsidR="00D47734" w:rsidRPr="00D47734" w:rsidRDefault="00D47734" w:rsidP="00D47734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</w:t>
      </w:r>
    </w:p>
    <w:p w14:paraId="3AAE15B5" w14:textId="77777777" w:rsidR="005635B1" w:rsidRDefault="005635B1" w:rsidP="005635B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 1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、设计一个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Circle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类，有数据成员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radius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（半径）、成员函数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area()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，计算圆的面积。构造一个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Circle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对象进行测试。</w:t>
      </w:r>
    </w:p>
    <w:p w14:paraId="4383A635" w14:textId="77777777" w:rsidR="005635B1" w:rsidRDefault="005635B1" w:rsidP="005635B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C8C16D9" w14:textId="77777777" w:rsidR="005635B1" w:rsidRDefault="005635B1" w:rsidP="005635B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5554346" w14:textId="77777777" w:rsidR="005635B1" w:rsidRDefault="005635B1" w:rsidP="005635B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3029000" w14:textId="77777777" w:rsidR="005635B1" w:rsidRDefault="005635B1" w:rsidP="005635B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PI = 3.14;</w:t>
      </w:r>
    </w:p>
    <w:p w14:paraId="145B12FD" w14:textId="77777777" w:rsidR="005635B1" w:rsidRDefault="005635B1" w:rsidP="005635B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4F4363A" w14:textId="77777777" w:rsidR="005635B1" w:rsidRDefault="005635B1" w:rsidP="005635B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Circle</w:t>
      </w:r>
    </w:p>
    <w:p w14:paraId="27D11009" w14:textId="77777777" w:rsidR="005635B1" w:rsidRDefault="005635B1" w:rsidP="005635B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A60EF41" w14:textId="77777777" w:rsidR="005635B1" w:rsidRDefault="005635B1" w:rsidP="005635B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radius;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数据成员，用于存放圆的半径</w:t>
      </w:r>
    </w:p>
    <w:p w14:paraId="13C75D1E" w14:textId="77777777" w:rsidR="005635B1" w:rsidRDefault="005635B1" w:rsidP="005635B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Area;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数据成员，用于存放圆的面积</w:t>
      </w:r>
    </w:p>
    <w:p w14:paraId="624C0CD5" w14:textId="77777777" w:rsidR="005635B1" w:rsidRDefault="005635B1" w:rsidP="005635B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A95256B" w14:textId="77777777" w:rsidR="005635B1" w:rsidRDefault="005635B1" w:rsidP="005635B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area(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成员函数，用于获取计算圆的面积并返回给调用处。</w:t>
      </w:r>
    </w:p>
    <w:p w14:paraId="66C92BC5" w14:textId="77777777" w:rsidR="005635B1" w:rsidRDefault="005635B1" w:rsidP="005635B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EA123B8" w14:textId="77777777" w:rsidR="005635B1" w:rsidRDefault="005635B1" w:rsidP="005635B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radius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6E42D0D" w14:textId="77777777" w:rsidR="005635B1" w:rsidRDefault="005635B1" w:rsidP="005635B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Area = PI * pow(radius,2);</w:t>
      </w:r>
    </w:p>
    <w:p w14:paraId="4AA11214" w14:textId="77777777" w:rsidR="005635B1" w:rsidRDefault="005635B1" w:rsidP="005635B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Area;</w:t>
      </w:r>
    </w:p>
    <w:p w14:paraId="203F789D" w14:textId="77777777" w:rsidR="005635B1" w:rsidRDefault="005635B1" w:rsidP="005635B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E02CF5D" w14:textId="77777777" w:rsidR="005635B1" w:rsidRDefault="005635B1" w:rsidP="005635B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CDA02B2" w14:textId="77777777" w:rsidR="005635B1" w:rsidRDefault="005635B1" w:rsidP="005635B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};</w:t>
      </w:r>
    </w:p>
    <w:p w14:paraId="22A62D53" w14:textId="77777777" w:rsidR="005635B1" w:rsidRDefault="005635B1" w:rsidP="005635B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C2587A4" w14:textId="77777777" w:rsidR="005635B1" w:rsidRDefault="005635B1" w:rsidP="005635B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26D18B27" w14:textId="77777777" w:rsidR="005635B1" w:rsidRDefault="005635B1" w:rsidP="005635B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FD41236" w14:textId="77777777" w:rsidR="005635B1" w:rsidRDefault="005635B1" w:rsidP="005635B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实例化类</w:t>
      </w:r>
    </w:p>
    <w:p w14:paraId="15CB808E" w14:textId="77777777" w:rsidR="005635B1" w:rsidRDefault="005635B1" w:rsidP="005635B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radius=0;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定义变量，接收用户输入的半径数据。</w:t>
      </w:r>
    </w:p>
    <w:p w14:paraId="3B0F8062" w14:textId="77777777" w:rsidR="005635B1" w:rsidRDefault="005635B1" w:rsidP="005635B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"Enter radius&gt;"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CBCFD4D" w14:textId="77777777" w:rsidR="005635B1" w:rsidRDefault="005635B1" w:rsidP="005635B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radius;</w:t>
      </w:r>
    </w:p>
    <w:p w14:paraId="594E5AAC" w14:textId="77777777" w:rsidR="005635B1" w:rsidRDefault="005635B1" w:rsidP="005635B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radius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c.area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(radius);</w:t>
      </w:r>
    </w:p>
    <w:p w14:paraId="2DF9614F" w14:textId="77777777" w:rsidR="005635B1" w:rsidRDefault="005635B1" w:rsidP="005635B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"radius:"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radius;</w:t>
      </w:r>
    </w:p>
    <w:p w14:paraId="5316F1F5" w14:textId="77777777" w:rsidR="005635B1" w:rsidRDefault="005635B1" w:rsidP="005635B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24D312D" w14:textId="77777777" w:rsidR="005635B1" w:rsidRDefault="005635B1" w:rsidP="005635B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12ECDC75" w14:textId="566457C6" w:rsidR="005635B1" w:rsidRDefault="005635B1" w:rsidP="005635B1">
      <w:pPr>
        <w:rPr>
          <w:rFonts w:hint="eastAsia"/>
          <w:b/>
          <w:bCs/>
          <w:sz w:val="24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AFBCD93" w14:textId="77777777" w:rsidR="00F33ABE" w:rsidRDefault="005635B1">
      <w:pPr>
        <w:spacing w:line="360" w:lineRule="auto"/>
        <w:rPr>
          <w:sz w:val="24"/>
        </w:rPr>
      </w:pPr>
      <w:r w:rsidRPr="005635B1">
        <w:rPr>
          <w:sz w:val="24"/>
        </w:rPr>
        <w:drawing>
          <wp:inline distT="0" distB="0" distL="0" distR="0" wp14:anchorId="3FE57C71" wp14:editId="0910BF23">
            <wp:extent cx="5274310" cy="2752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4179" w14:textId="77777777" w:rsidR="00F33ABE" w:rsidRDefault="00F33ABE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77843624" w14:textId="590A743E" w:rsidR="00D47734" w:rsidRPr="00F33ABE" w:rsidRDefault="00D47734">
      <w:pPr>
        <w:spacing w:line="360" w:lineRule="auto"/>
        <w:rPr>
          <w:sz w:val="24"/>
        </w:rPr>
      </w:pPr>
      <w:r>
        <w:rPr>
          <w:b/>
          <w:sz w:val="24"/>
        </w:rPr>
        <w:lastRenderedPageBreak/>
        <w:t>2</w:t>
      </w:r>
      <w:r>
        <w:rPr>
          <w:rFonts w:hint="eastAsia"/>
          <w:b/>
          <w:sz w:val="24"/>
        </w:rPr>
        <w:t>、</w:t>
      </w:r>
    </w:p>
    <w:p w14:paraId="6B34C2FF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cpp-Homework-7.cpp :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此文件包含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"main"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函数。程序执行将在此处开始并结束。</w:t>
      </w:r>
    </w:p>
    <w:p w14:paraId="6229A659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</w:p>
    <w:p w14:paraId="72DF8BF5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</w:p>
    <w:p w14:paraId="050917DD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模仿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Stack</w:t>
      </w:r>
      <w:proofErr w:type="gramStart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类，设计线性表类或循环队列类。（二选一）</w:t>
      </w:r>
    </w:p>
    <w:p w14:paraId="48E53574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</w:p>
    <w:p w14:paraId="1C407783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035A44B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4ECCAEE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&lt;string&gt;</w:t>
      </w:r>
    </w:p>
    <w:p w14:paraId="1B31E5B4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6445EAAD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948E934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Stack</w:t>
      </w:r>
    </w:p>
    <w:p w14:paraId="2D27617C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AD3939C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01D29F0B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c[100];</w:t>
      </w:r>
    </w:p>
    <w:p w14:paraId="082C1488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1E1C6D58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count = 0;</w:t>
      </w:r>
    </w:p>
    <w:p w14:paraId="439B7B76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3EDC38CB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inputString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17B9A84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DE37A78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c[count]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ADE1021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++count;</w:t>
      </w:r>
    </w:p>
    <w:p w14:paraId="741DA737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0A4D208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outputString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14:paraId="3E1A49DC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190454E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c[count-1];</w:t>
      </w:r>
    </w:p>
    <w:p w14:paraId="66BF86A4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//c[count].erase(count - 1, count - 1);</w:t>
      </w:r>
    </w:p>
    <w:p w14:paraId="5C9D4274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count=count-1;</w:t>
      </w:r>
    </w:p>
    <w:p w14:paraId="180B462B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038F93ED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62A9655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};</w:t>
      </w:r>
    </w:p>
    <w:p w14:paraId="1AD60D4D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0C91552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5D43B62A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9B05F20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stack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E3DF763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=0,count=0;</w:t>
      </w:r>
    </w:p>
    <w:p w14:paraId="3A48639D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06223EED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请输入你要传入的字符串数量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&gt;"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AD4C91C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0342E2A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count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CDB9F74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= 0; a &lt;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a++)</w:t>
      </w:r>
    </w:p>
    <w:p w14:paraId="408106B3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0EAD5EC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c;</w:t>
      </w:r>
    </w:p>
    <w:p w14:paraId="3C1D90DB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stack.inputString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(c);</w:t>
      </w:r>
    </w:p>
    <w:p w14:paraId="554AFE65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390E448E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(1)</w:t>
      </w:r>
    </w:p>
    <w:p w14:paraId="7368C995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60A5CB5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=0;</w:t>
      </w:r>
    </w:p>
    <w:p w14:paraId="26933DBC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进行读取字符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,-1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结束运行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&gt;"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9B40EB0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BA47B63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1 &amp;&amp; count!=0)</w:t>
      </w:r>
    </w:p>
    <w:p w14:paraId="401E4BC6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54DB75B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stack.outputString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();</w:t>
      </w:r>
    </w:p>
    <w:p w14:paraId="71800263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56E8721F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--count;</w:t>
      </w:r>
    </w:p>
    <w:p w14:paraId="2E6EE74E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FAC5F38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-1)</w:t>
      </w:r>
    </w:p>
    <w:p w14:paraId="42CDD6EA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DBA9450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9D8C1F1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B94FE35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DE93848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720F3E8" w14:textId="77777777" w:rsidR="006B72A6" w:rsidRDefault="006B72A6" w:rsidP="006B72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37CB988D" w14:textId="5151FEE5" w:rsidR="00D47734" w:rsidRDefault="006B72A6" w:rsidP="006B72A6">
      <w:pPr>
        <w:spacing w:line="360" w:lineRule="auto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1AC89AE" w14:textId="404A0837" w:rsidR="006B72A6" w:rsidRPr="00D47734" w:rsidRDefault="006B72A6" w:rsidP="006B72A6">
      <w:pPr>
        <w:spacing w:line="360" w:lineRule="auto"/>
        <w:rPr>
          <w:rFonts w:hint="eastAsia"/>
          <w:sz w:val="24"/>
        </w:rPr>
      </w:pPr>
      <w:r w:rsidRPr="006B72A6">
        <w:rPr>
          <w:sz w:val="24"/>
        </w:rPr>
        <w:drawing>
          <wp:inline distT="0" distB="0" distL="0" distR="0" wp14:anchorId="7329EEF5" wp14:editId="39B4C703">
            <wp:extent cx="5274310" cy="36239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2D7D" w14:textId="76ECDD23" w:rsidR="00D441DF" w:rsidRDefault="007D03EB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总结</w:t>
      </w:r>
    </w:p>
    <w:p w14:paraId="77EC89A3" w14:textId="7359ACB9" w:rsidR="00F33ABE" w:rsidRPr="00F33ABE" w:rsidRDefault="00F33ABE" w:rsidP="00F33ABE"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需要对数据结构有一定掌握，了解并熟悉</w:t>
      </w:r>
      <w:proofErr w:type="spellStart"/>
      <w:r>
        <w:rPr>
          <w:rFonts w:hint="eastAsia"/>
          <w:bCs/>
          <w:sz w:val="24"/>
        </w:rPr>
        <w:t>c</w:t>
      </w:r>
      <w:r>
        <w:rPr>
          <w:bCs/>
          <w:sz w:val="24"/>
        </w:rPr>
        <w:t>++</w:t>
      </w:r>
      <w:proofErr w:type="spellEnd"/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类与对象的基本概念，掌握基本的开发方式。代码已上传至</w:t>
      </w:r>
      <w:proofErr w:type="spellStart"/>
      <w:r>
        <w:rPr>
          <w:rFonts w:hint="eastAsia"/>
          <w:bCs/>
          <w:sz w:val="24"/>
        </w:rPr>
        <w:t>g</w:t>
      </w:r>
      <w:r>
        <w:rPr>
          <w:bCs/>
          <w:sz w:val="24"/>
        </w:rPr>
        <w:t>ithub</w:t>
      </w:r>
      <w:proofErr w:type="spellEnd"/>
      <w:r w:rsidR="008A17F0">
        <w:rPr>
          <w:bCs/>
          <w:sz w:val="24"/>
        </w:rPr>
        <w:t>:</w:t>
      </w:r>
      <w:r w:rsidR="008A17F0" w:rsidRPr="008A17F0">
        <w:t xml:space="preserve"> </w:t>
      </w:r>
      <w:hyperlink r:id="rId8" w:history="1">
        <w:r w:rsidR="008A17F0" w:rsidRPr="00F46320">
          <w:rPr>
            <w:rStyle w:val="a9"/>
            <w:bCs/>
            <w:sz w:val="24"/>
          </w:rPr>
          <w:t>https://github.com/sky-wdl/CPP_learn</w:t>
        </w:r>
      </w:hyperlink>
      <w:r w:rsidR="008A17F0">
        <w:rPr>
          <w:rFonts w:hint="eastAsia"/>
          <w:bCs/>
          <w:sz w:val="24"/>
        </w:rPr>
        <w:t>。</w:t>
      </w:r>
      <w:bookmarkStart w:id="0" w:name="_GoBack"/>
      <w:bookmarkEnd w:id="0"/>
    </w:p>
    <w:sectPr w:rsidR="00F33ABE" w:rsidRPr="00F33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6A09C"/>
    <w:multiLevelType w:val="singleLevel"/>
    <w:tmpl w:val="5936A09C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7F238A"/>
    <w:rsid w:val="00281F8B"/>
    <w:rsid w:val="003233D5"/>
    <w:rsid w:val="00336235"/>
    <w:rsid w:val="003F1C0A"/>
    <w:rsid w:val="005635B1"/>
    <w:rsid w:val="00571F57"/>
    <w:rsid w:val="005A09A6"/>
    <w:rsid w:val="006710F8"/>
    <w:rsid w:val="00681267"/>
    <w:rsid w:val="006B72A6"/>
    <w:rsid w:val="007C1146"/>
    <w:rsid w:val="007D03EB"/>
    <w:rsid w:val="00852A60"/>
    <w:rsid w:val="008978E2"/>
    <w:rsid w:val="008A17F0"/>
    <w:rsid w:val="008F35D7"/>
    <w:rsid w:val="00970766"/>
    <w:rsid w:val="00A33341"/>
    <w:rsid w:val="00AE5EDF"/>
    <w:rsid w:val="00C3760C"/>
    <w:rsid w:val="00CC483A"/>
    <w:rsid w:val="00CD5B1F"/>
    <w:rsid w:val="00D00636"/>
    <w:rsid w:val="00D441DF"/>
    <w:rsid w:val="00D47734"/>
    <w:rsid w:val="00E37DCA"/>
    <w:rsid w:val="00F33ABE"/>
    <w:rsid w:val="0AF50881"/>
    <w:rsid w:val="0FFA0EC7"/>
    <w:rsid w:val="100E7195"/>
    <w:rsid w:val="1010408A"/>
    <w:rsid w:val="12EC064F"/>
    <w:rsid w:val="157D2C29"/>
    <w:rsid w:val="18071D92"/>
    <w:rsid w:val="194413D4"/>
    <w:rsid w:val="26413C1A"/>
    <w:rsid w:val="27694301"/>
    <w:rsid w:val="297367C9"/>
    <w:rsid w:val="2BEB3EC8"/>
    <w:rsid w:val="2E8955F8"/>
    <w:rsid w:val="389C1771"/>
    <w:rsid w:val="39030C30"/>
    <w:rsid w:val="3B5475DC"/>
    <w:rsid w:val="3C7F238A"/>
    <w:rsid w:val="3D0D72C9"/>
    <w:rsid w:val="3D7C4713"/>
    <w:rsid w:val="455A3FA5"/>
    <w:rsid w:val="51BC7CFB"/>
    <w:rsid w:val="54DA2CA9"/>
    <w:rsid w:val="582E3D5C"/>
    <w:rsid w:val="595711AE"/>
    <w:rsid w:val="5FBE38ED"/>
    <w:rsid w:val="6D1271C3"/>
    <w:rsid w:val="6D535020"/>
    <w:rsid w:val="72E0217A"/>
    <w:rsid w:val="7BD2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25E67"/>
  <w15:docId w15:val="{95AF4208-A090-42BF-A6A1-B635193B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rsid w:val="008A17F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A1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y-wdl/CPP_lear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q-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0</TotalTime>
  <Pages>5</Pages>
  <Words>342</Words>
  <Characters>1953</Characters>
  <Application>Microsoft Office Word</Application>
  <DocSecurity>0</DocSecurity>
  <Lines>16</Lines>
  <Paragraphs>4</Paragraphs>
  <ScaleCrop>false</ScaleCrop>
  <Company>武汉纺织大学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csq;文东柳（Dongliu_Wen）</dc:creator>
  <cp:lastModifiedBy>文东柳</cp:lastModifiedBy>
  <cp:revision>2</cp:revision>
  <dcterms:created xsi:type="dcterms:W3CDTF">2022-10-13T07:59:00Z</dcterms:created>
  <dcterms:modified xsi:type="dcterms:W3CDTF">2022-10-13T07:59:00Z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KSORubyTemplateID" linkTarget="0">
    <vt:lpwstr>6</vt:lpwstr>
  </property>
  <property fmtid="{D5CDD505-2E9C-101B-9397-08002B2CF9AE}" pid="4" name="ICV">
    <vt:lpwstr>2D9CA5B1E32B467A97A9B98EB0EAAB48</vt:lpwstr>
  </property>
</Properties>
</file>