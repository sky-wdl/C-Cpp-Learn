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6B5" w14:textId="77777777" w:rsidR="002B696C" w:rsidRDefault="0068259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79B2F3B2" w14:textId="77777777" w:rsidR="002B696C" w:rsidRDefault="002B696C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613BDA9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503EA90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0EE846C5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7FEFAE62" w14:textId="77777777" w:rsidR="002B696C" w:rsidRDefault="00682594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2901D5FF" w14:textId="77777777" w:rsidR="002B696C" w:rsidRDefault="002B696C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467B5CCC" w14:textId="77777777" w:rsidR="002B696C" w:rsidRDefault="002B696C">
      <w:pPr>
        <w:rPr>
          <w:b/>
          <w:bCs/>
        </w:rPr>
      </w:pPr>
    </w:p>
    <w:p w14:paraId="05A3CAB1" w14:textId="77777777" w:rsidR="002B696C" w:rsidRDefault="002B696C">
      <w:pPr>
        <w:rPr>
          <w:b/>
          <w:bCs/>
        </w:rPr>
      </w:pPr>
    </w:p>
    <w:p w14:paraId="77A38DD6" w14:textId="77777777" w:rsidR="002B696C" w:rsidRDefault="002B696C">
      <w:pPr>
        <w:rPr>
          <w:b/>
          <w:bCs/>
        </w:rPr>
      </w:pPr>
    </w:p>
    <w:p w14:paraId="58854B05" w14:textId="77777777" w:rsidR="002B696C" w:rsidRDefault="002B696C">
      <w:pPr>
        <w:rPr>
          <w:b/>
          <w:bCs/>
        </w:rPr>
      </w:pPr>
    </w:p>
    <w:p w14:paraId="0C9BD776" w14:textId="3CB6E98C" w:rsidR="002B696C" w:rsidRDefault="00682594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</w:t>
      </w:r>
      <w:r w:rsidR="001F5596" w:rsidRPr="001F5596">
        <w:rPr>
          <w:rFonts w:hint="eastAsia"/>
          <w:b/>
          <w:bCs/>
          <w:sz w:val="48"/>
        </w:rPr>
        <w:t>运算符重载</w:t>
      </w:r>
    </w:p>
    <w:p w14:paraId="51A578C6" w14:textId="77777777" w:rsidR="002B696C" w:rsidRDefault="002B696C">
      <w:pPr>
        <w:rPr>
          <w:b/>
          <w:bCs/>
        </w:rPr>
      </w:pPr>
    </w:p>
    <w:p w14:paraId="54171287" w14:textId="77777777" w:rsidR="002B696C" w:rsidRDefault="002B696C">
      <w:pPr>
        <w:rPr>
          <w:b/>
          <w:bCs/>
        </w:rPr>
      </w:pPr>
    </w:p>
    <w:p w14:paraId="142EB3A4" w14:textId="77777777" w:rsidR="002B696C" w:rsidRDefault="002B696C">
      <w:pPr>
        <w:rPr>
          <w:b/>
          <w:bCs/>
        </w:rPr>
      </w:pPr>
    </w:p>
    <w:p w14:paraId="5EAE51F3" w14:textId="77777777" w:rsidR="002B696C" w:rsidRDefault="002B696C">
      <w:pPr>
        <w:rPr>
          <w:b/>
          <w:bCs/>
        </w:rPr>
      </w:pPr>
    </w:p>
    <w:p w14:paraId="608ABA08" w14:textId="77777777" w:rsidR="002B696C" w:rsidRDefault="002B696C">
      <w:pPr>
        <w:rPr>
          <w:b/>
          <w:bCs/>
        </w:rPr>
      </w:pPr>
    </w:p>
    <w:p w14:paraId="450FAE2E" w14:textId="77777777" w:rsidR="002B696C" w:rsidRDefault="002B696C">
      <w:pPr>
        <w:rPr>
          <w:b/>
          <w:bCs/>
        </w:rPr>
      </w:pPr>
    </w:p>
    <w:p w14:paraId="0599FC6C" w14:textId="77777777" w:rsidR="002B696C" w:rsidRDefault="002B696C">
      <w:pPr>
        <w:rPr>
          <w:b/>
          <w:bCs/>
        </w:rPr>
      </w:pPr>
    </w:p>
    <w:p w14:paraId="7F756950" w14:textId="77777777" w:rsidR="002B696C" w:rsidRDefault="002B696C">
      <w:pPr>
        <w:rPr>
          <w:b/>
          <w:bCs/>
        </w:rPr>
      </w:pPr>
    </w:p>
    <w:p w14:paraId="56561719" w14:textId="606B59F2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</w:t>
      </w:r>
      <w:r w:rsidR="00097FD6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3FC10FCB" w14:textId="090FE009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748FC">
        <w:rPr>
          <w:b/>
          <w:bCs/>
          <w:sz w:val="32"/>
          <w:u w:val="single"/>
        </w:rPr>
        <w:t xml:space="preserve">   </w:t>
      </w:r>
      <w:r w:rsidR="00097FD6">
        <w:rPr>
          <w:b/>
          <w:bCs/>
          <w:sz w:val="32"/>
          <w:u w:val="single"/>
        </w:rPr>
        <w:t xml:space="preserve"> </w:t>
      </w:r>
      <w:r w:rsidR="00FD4C4C">
        <w:rPr>
          <w:b/>
          <w:bCs/>
          <w:sz w:val="32"/>
          <w:u w:val="single"/>
        </w:rPr>
        <w:t>2004210523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6C87C64B" w14:textId="4112628E" w:rsidR="002B696C" w:rsidRDefault="00682594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748FC">
        <w:rPr>
          <w:b/>
          <w:bCs/>
          <w:sz w:val="32"/>
          <w:u w:val="single"/>
        </w:rPr>
        <w:t xml:space="preserve">    </w:t>
      </w:r>
      <w:r w:rsidR="00FD4C4C">
        <w:rPr>
          <w:rFonts w:hint="eastAsia"/>
          <w:b/>
          <w:bCs/>
          <w:sz w:val="32"/>
          <w:u w:val="single"/>
        </w:rPr>
        <w:t>文东柳</w:t>
      </w:r>
      <w:r w:rsidR="00097FD6"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14:paraId="2FCF2C80" w14:textId="4FADB0B5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FD4C4C">
        <w:rPr>
          <w:rFonts w:hint="eastAsia"/>
          <w:b/>
          <w:bCs/>
          <w:sz w:val="32"/>
          <w:u w:val="single"/>
        </w:rPr>
        <w:t>计算机</w:t>
      </w:r>
      <w:r w:rsidR="00FD4C4C">
        <w:rPr>
          <w:rFonts w:hint="eastAsia"/>
          <w:b/>
          <w:bCs/>
          <w:sz w:val="32"/>
          <w:u w:val="single"/>
        </w:rPr>
        <w:t>1</w:t>
      </w:r>
      <w:r w:rsidR="00FD4C4C">
        <w:rPr>
          <w:b/>
          <w:bCs/>
          <w:sz w:val="32"/>
          <w:u w:val="single"/>
        </w:rPr>
        <w:t>2005</w:t>
      </w:r>
      <w:r w:rsidR="00FD4C4C"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39EAEAB7" w14:textId="484C90A1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1D24FE"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14:paraId="043B3B83" w14:textId="194D5A17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</w:t>
      </w:r>
      <w:r w:rsidR="00487733">
        <w:rPr>
          <w:rFonts w:ascii="宋体" w:eastAsia="宋体" w:hAnsi="宋体" w:cs="宋体"/>
          <w:b/>
          <w:bCs/>
          <w:sz w:val="32"/>
          <w:u w:val="single"/>
        </w:rPr>
        <w:t>2</w:t>
      </w:r>
      <w:r w:rsidR="007748FC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7748FC">
        <w:rPr>
          <w:rFonts w:ascii="宋体" w:eastAsia="宋体" w:hAnsi="宋体" w:cs="宋体"/>
          <w:b/>
          <w:bCs/>
          <w:sz w:val="32"/>
          <w:u w:val="single"/>
        </w:rPr>
        <w:t>11</w:t>
      </w:r>
      <w:r>
        <w:rPr>
          <w:rFonts w:hint="eastAsia"/>
          <w:b/>
          <w:bCs/>
          <w:sz w:val="32"/>
          <w:u w:val="single"/>
        </w:rPr>
        <w:t>月</w:t>
      </w:r>
      <w:r w:rsidR="007748FC">
        <w:rPr>
          <w:b/>
          <w:bCs/>
          <w:sz w:val="32"/>
          <w:u w:val="single"/>
        </w:rPr>
        <w:t>24</w:t>
      </w:r>
      <w:r>
        <w:rPr>
          <w:rFonts w:hint="eastAsia"/>
          <w:b/>
          <w:bCs/>
          <w:sz w:val="32"/>
          <w:u w:val="single"/>
        </w:rPr>
        <w:t>日</w:t>
      </w:r>
    </w:p>
    <w:p w14:paraId="6F66B993" w14:textId="77777777" w:rsidR="002B696C" w:rsidRDefault="002B696C">
      <w:pPr>
        <w:rPr>
          <w:b/>
          <w:bCs/>
          <w:color w:val="FF0000"/>
          <w:sz w:val="24"/>
        </w:rPr>
      </w:pPr>
    </w:p>
    <w:p w14:paraId="52EA23F4" w14:textId="77777777" w:rsidR="002B696C" w:rsidRDefault="002B696C">
      <w:pPr>
        <w:rPr>
          <w:b/>
          <w:bCs/>
          <w:color w:val="FF0000"/>
          <w:sz w:val="24"/>
        </w:rPr>
      </w:pPr>
    </w:p>
    <w:p w14:paraId="7B7222AD" w14:textId="77777777" w:rsidR="002B696C" w:rsidRDefault="002B696C">
      <w:pPr>
        <w:rPr>
          <w:b/>
          <w:bCs/>
          <w:color w:val="FF0000"/>
          <w:sz w:val="24"/>
        </w:rPr>
      </w:pPr>
    </w:p>
    <w:p w14:paraId="64A93B49" w14:textId="77777777" w:rsidR="002B696C" w:rsidRDefault="002B696C">
      <w:pPr>
        <w:rPr>
          <w:b/>
          <w:bCs/>
          <w:color w:val="FF0000"/>
          <w:sz w:val="24"/>
        </w:rPr>
      </w:pPr>
    </w:p>
    <w:p w14:paraId="4B5443D9" w14:textId="77777777" w:rsidR="002B696C" w:rsidRDefault="002B696C">
      <w:pPr>
        <w:rPr>
          <w:b/>
          <w:bCs/>
          <w:color w:val="FF0000"/>
          <w:sz w:val="24"/>
        </w:rPr>
      </w:pPr>
    </w:p>
    <w:p w14:paraId="7ABBBDFC" w14:textId="77777777" w:rsidR="002B696C" w:rsidRDefault="002B696C">
      <w:pPr>
        <w:rPr>
          <w:b/>
          <w:bCs/>
          <w:color w:val="FF0000"/>
          <w:sz w:val="24"/>
        </w:rPr>
      </w:pPr>
    </w:p>
    <w:p w14:paraId="0F746ACE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49310028" w14:textId="74513DBC" w:rsidR="007F345C" w:rsidRDefault="001F5596" w:rsidP="007F345C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1F5596">
        <w:rPr>
          <w:rFonts w:asciiTheme="minorEastAsia" w:hAnsiTheme="minorEastAsia" w:cstheme="minorEastAsia" w:hint="eastAsia"/>
          <w:bCs/>
          <w:sz w:val="24"/>
        </w:rPr>
        <w:t>改造Set类，重载+（并集）、（-）差集、*（交集）、&lt;&lt;（输出）、&gt;&gt;（输入）和函数调用操作符（添加一个元素）</w:t>
      </w:r>
    </w:p>
    <w:p w14:paraId="6BBA4DDB" w14:textId="77777777" w:rsidR="001F5596" w:rsidRPr="007F345C" w:rsidRDefault="001F5596" w:rsidP="007F345C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</w:p>
    <w:p w14:paraId="532F9FF8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2C245945" w14:textId="77777777" w:rsidR="006417F3" w:rsidRPr="006417F3" w:rsidRDefault="006417F3" w:rsidP="006417F3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417F3">
        <w:rPr>
          <w:rFonts w:asciiTheme="minorEastAsia" w:hAnsiTheme="minorEastAsia" w:cstheme="minorEastAsia" w:hint="eastAsia"/>
          <w:bCs/>
          <w:sz w:val="24"/>
        </w:rPr>
        <w:t>1.熟悉操作符重载语法规则；</w:t>
      </w:r>
    </w:p>
    <w:p w14:paraId="09817114" w14:textId="77777777" w:rsidR="006417F3" w:rsidRPr="006417F3" w:rsidRDefault="006417F3" w:rsidP="006417F3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417F3">
        <w:rPr>
          <w:rFonts w:asciiTheme="minorEastAsia" w:hAnsiTheme="minorEastAsia" w:cstheme="minorEastAsia" w:hint="eastAsia"/>
          <w:bCs/>
          <w:sz w:val="24"/>
        </w:rPr>
        <w:t>2.学会使用多种操作符重载解决问题；</w:t>
      </w:r>
    </w:p>
    <w:p w14:paraId="7D27C88C" w14:textId="1FD6D9F0" w:rsidR="005B350F" w:rsidRDefault="006417F3" w:rsidP="006417F3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417F3">
        <w:rPr>
          <w:rFonts w:asciiTheme="minorEastAsia" w:hAnsiTheme="minorEastAsia" w:cstheme="minorEastAsia" w:hint="eastAsia"/>
          <w:bCs/>
          <w:sz w:val="24"/>
        </w:rPr>
        <w:t>3.学会分析、寻找和排除程序中错误方法。</w:t>
      </w:r>
    </w:p>
    <w:p w14:paraId="10739013" w14:textId="77777777" w:rsidR="0016623A" w:rsidRPr="00F25045" w:rsidRDefault="0016623A" w:rsidP="006417F3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</w:p>
    <w:p w14:paraId="4367D0E5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1785BDE7" w14:textId="0F8D8E5A" w:rsidR="002B696C" w:rsidRPr="00E51496" w:rsidRDefault="00E5149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设计类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，完成数组的功能，通过设置成员函数，实现集合的并集、差集、交集、输出和输入功能。</w:t>
      </w:r>
    </w:p>
    <w:p w14:paraId="00D31107" w14:textId="77777777" w:rsidR="002B696C" w:rsidRDefault="002B696C">
      <w:pPr>
        <w:rPr>
          <w:b/>
          <w:bCs/>
          <w:sz w:val="24"/>
        </w:rPr>
      </w:pPr>
    </w:p>
    <w:p w14:paraId="3C40DF4F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090CFED7" w14:textId="77777777" w:rsidR="00E51496" w:rsidRPr="00E51496" w:rsidRDefault="00E51496" w:rsidP="00E51496">
      <w:pPr>
        <w:pStyle w:val="a9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// Created by </w:t>
      </w:r>
      <w:proofErr w:type="spellStart"/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Dongliu_Wen</w:t>
      </w:r>
      <w:proofErr w:type="spellEnd"/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on 2022/11/24.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//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/*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*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改造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Set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类，重载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+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（并集）、（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）差集、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*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（交集）、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&lt;&lt;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（输出）、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&gt;&gt;</w:t>
      </w:r>
      <w:r w:rsidRPr="00E5149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（输入）和函数调用操作符（添加一个元素）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*/</w:t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 xml:space="preserve">#include </w:t>
      </w:r>
      <w:r w:rsidRPr="00E5149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&lt;iostream&gt;</w:t>
      </w:r>
      <w:r w:rsidRPr="00E5149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using namespace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std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class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private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static int 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int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{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>public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static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add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static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static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intersection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void </w:t>
      </w:r>
      <w:proofErr w:type="spellStart"/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b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d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e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int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 xml:space="preserve">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 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add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++j)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[j]=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 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++k)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==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(sign)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++k)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==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(sign)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 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intersection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++k)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==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(sign)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++j)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 &lt;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++k)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==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sign =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(sign)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i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-&gt;</w:t>
      </w:r>
      <w:r w:rsidRPr="00E51496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element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E5149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void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{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A(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B(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=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::add(A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 =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::sub(A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Set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 = </w:t>
      </w:r>
      <w:r w:rsidRPr="00E51496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Set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::intersection(A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E51496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A.getSet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B.setSet</w:t>
      </w:r>
      <w:proofErr w:type="spellEnd"/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E5149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E5149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E5149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1FC3A229" w14:textId="2A3E5C16" w:rsidR="002B696C" w:rsidRPr="00E51496" w:rsidRDefault="002B696C">
      <w:pPr>
        <w:rPr>
          <w:b/>
          <w:bCs/>
          <w:sz w:val="24"/>
        </w:rPr>
      </w:pPr>
    </w:p>
    <w:p w14:paraId="355F92A8" w14:textId="77777777" w:rsidR="00161470" w:rsidRDefault="00161470">
      <w:pPr>
        <w:rPr>
          <w:b/>
          <w:bCs/>
          <w:sz w:val="24"/>
        </w:rPr>
      </w:pPr>
    </w:p>
    <w:p w14:paraId="2F30B046" w14:textId="77777777" w:rsidR="002B696C" w:rsidRDefault="002B696C">
      <w:pPr>
        <w:spacing w:line="360" w:lineRule="auto"/>
        <w:rPr>
          <w:sz w:val="24"/>
        </w:rPr>
      </w:pPr>
    </w:p>
    <w:p w14:paraId="79E73BCD" w14:textId="41982ADD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总结</w:t>
      </w:r>
    </w:p>
    <w:p w14:paraId="7877D94F" w14:textId="7BD619B2" w:rsidR="00682370" w:rsidRPr="00E51496" w:rsidRDefault="00E51496" w:rsidP="00682370">
      <w:pPr>
        <w:rPr>
          <w:rFonts w:hint="eastAsia"/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rFonts w:hint="eastAsia"/>
          <w:sz w:val="24"/>
        </w:rPr>
        <w:t>面向对象中的类成员声明定义方式与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不太一致，需要格外注意不能混淆，对于成员函数的定义，需要掌握好类体外进行定义的方式。</w:t>
      </w:r>
    </w:p>
    <w:sectPr w:rsidR="00682370" w:rsidRPr="00E5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5DE3" w14:textId="77777777" w:rsidR="00117F59" w:rsidRDefault="00117F59" w:rsidP="00097FD6">
      <w:r>
        <w:separator/>
      </w:r>
    </w:p>
  </w:endnote>
  <w:endnote w:type="continuationSeparator" w:id="0">
    <w:p w14:paraId="028AF41C" w14:textId="77777777" w:rsidR="00117F59" w:rsidRDefault="00117F59" w:rsidP="0009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A4CC" w14:textId="77777777" w:rsidR="00117F59" w:rsidRDefault="00117F59" w:rsidP="00097FD6">
      <w:r>
        <w:separator/>
      </w:r>
    </w:p>
  </w:footnote>
  <w:footnote w:type="continuationSeparator" w:id="0">
    <w:p w14:paraId="2899583A" w14:textId="77777777" w:rsidR="00117F59" w:rsidRDefault="00117F59" w:rsidP="0009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F09AD"/>
    <w:multiLevelType w:val="singleLevel"/>
    <w:tmpl w:val="A0EF09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6453DC"/>
    <w:multiLevelType w:val="hybridMultilevel"/>
    <w:tmpl w:val="3C948918"/>
    <w:lvl w:ilvl="0" w:tplc="DA56B2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7F238A"/>
    <w:rsid w:val="0003242C"/>
    <w:rsid w:val="00097FD6"/>
    <w:rsid w:val="000C6A60"/>
    <w:rsid w:val="00100B5F"/>
    <w:rsid w:val="00117F59"/>
    <w:rsid w:val="001233E1"/>
    <w:rsid w:val="0013193D"/>
    <w:rsid w:val="0013232D"/>
    <w:rsid w:val="00142843"/>
    <w:rsid w:val="00161470"/>
    <w:rsid w:val="0016623A"/>
    <w:rsid w:val="00177AAC"/>
    <w:rsid w:val="001853E9"/>
    <w:rsid w:val="001943D7"/>
    <w:rsid w:val="001A2DFE"/>
    <w:rsid w:val="001D24FE"/>
    <w:rsid w:val="001F5596"/>
    <w:rsid w:val="00207927"/>
    <w:rsid w:val="00264A77"/>
    <w:rsid w:val="002673F9"/>
    <w:rsid w:val="00281F8B"/>
    <w:rsid w:val="002B696C"/>
    <w:rsid w:val="002D150E"/>
    <w:rsid w:val="00307525"/>
    <w:rsid w:val="00322886"/>
    <w:rsid w:val="003233D5"/>
    <w:rsid w:val="00336235"/>
    <w:rsid w:val="003760FE"/>
    <w:rsid w:val="003B24CC"/>
    <w:rsid w:val="003B4F4E"/>
    <w:rsid w:val="00400474"/>
    <w:rsid w:val="004331C7"/>
    <w:rsid w:val="00462A30"/>
    <w:rsid w:val="00487733"/>
    <w:rsid w:val="005A09A6"/>
    <w:rsid w:val="005B350F"/>
    <w:rsid w:val="005C55F5"/>
    <w:rsid w:val="00603E12"/>
    <w:rsid w:val="00620CB3"/>
    <w:rsid w:val="006417F3"/>
    <w:rsid w:val="00650BC0"/>
    <w:rsid w:val="00665C22"/>
    <w:rsid w:val="006710F8"/>
    <w:rsid w:val="00681267"/>
    <w:rsid w:val="00682370"/>
    <w:rsid w:val="00682594"/>
    <w:rsid w:val="006E145E"/>
    <w:rsid w:val="006F385F"/>
    <w:rsid w:val="00737B97"/>
    <w:rsid w:val="0074340C"/>
    <w:rsid w:val="0076642F"/>
    <w:rsid w:val="007748FC"/>
    <w:rsid w:val="007C1146"/>
    <w:rsid w:val="007D597D"/>
    <w:rsid w:val="007F345C"/>
    <w:rsid w:val="00832B81"/>
    <w:rsid w:val="00852A60"/>
    <w:rsid w:val="008812B6"/>
    <w:rsid w:val="00893392"/>
    <w:rsid w:val="008978E2"/>
    <w:rsid w:val="008F35D7"/>
    <w:rsid w:val="00970766"/>
    <w:rsid w:val="00991799"/>
    <w:rsid w:val="009A3A06"/>
    <w:rsid w:val="009A458B"/>
    <w:rsid w:val="009A4B59"/>
    <w:rsid w:val="009A677D"/>
    <w:rsid w:val="00A33341"/>
    <w:rsid w:val="00A33C3E"/>
    <w:rsid w:val="00A70F79"/>
    <w:rsid w:val="00AD36D4"/>
    <w:rsid w:val="00BB0E1E"/>
    <w:rsid w:val="00C24FB4"/>
    <w:rsid w:val="00C3760C"/>
    <w:rsid w:val="00CC0BD9"/>
    <w:rsid w:val="00CC483A"/>
    <w:rsid w:val="00CE0BAA"/>
    <w:rsid w:val="00D00636"/>
    <w:rsid w:val="00D120D2"/>
    <w:rsid w:val="00D525B1"/>
    <w:rsid w:val="00D81887"/>
    <w:rsid w:val="00DD0E5A"/>
    <w:rsid w:val="00E37DCA"/>
    <w:rsid w:val="00E51496"/>
    <w:rsid w:val="00F25045"/>
    <w:rsid w:val="00F3742E"/>
    <w:rsid w:val="00F93204"/>
    <w:rsid w:val="00FB28BB"/>
    <w:rsid w:val="00FD4C4C"/>
    <w:rsid w:val="0AF50881"/>
    <w:rsid w:val="0FFA0EC7"/>
    <w:rsid w:val="100E7195"/>
    <w:rsid w:val="1010408A"/>
    <w:rsid w:val="12EC064F"/>
    <w:rsid w:val="18071D92"/>
    <w:rsid w:val="194413D4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3D7C4713"/>
    <w:rsid w:val="51BC7CFB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7E243"/>
  <w15:docId w15:val="{6F1B31EB-922A-4851-9858-5AB3803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A45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51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514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8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csq;文东柳DongLiu Wen</dc:creator>
  <cp:lastModifiedBy>文 东柳</cp:lastModifiedBy>
  <cp:revision>3</cp:revision>
  <cp:lastPrinted>2022-11-27T10:45:00Z</cp:lastPrinted>
  <dcterms:created xsi:type="dcterms:W3CDTF">2022-11-24T03:06:00Z</dcterms:created>
  <dcterms:modified xsi:type="dcterms:W3CDTF">2022-11-27T10:46:00Z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 linkTarget="0">
    <vt:lpwstr>6</vt:lpwstr>
  </property>
</Properties>
</file>