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B16B5" w14:textId="77777777" w:rsidR="002B696C" w:rsidRDefault="00682594"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武汉纺织大学</w:t>
      </w:r>
    </w:p>
    <w:p w14:paraId="79B2F3B2" w14:textId="77777777" w:rsidR="002B696C" w:rsidRDefault="002B696C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613BDA9D" w14:textId="77777777" w:rsidR="002B696C" w:rsidRDefault="002B696C">
      <w:pPr>
        <w:jc w:val="center"/>
        <w:rPr>
          <w:rFonts w:ascii="黑体" w:eastAsia="黑体"/>
          <w:b/>
          <w:bCs/>
          <w:szCs w:val="21"/>
        </w:rPr>
      </w:pPr>
    </w:p>
    <w:p w14:paraId="503EA90D" w14:textId="77777777" w:rsidR="002B696C" w:rsidRDefault="002B696C">
      <w:pPr>
        <w:jc w:val="center"/>
        <w:rPr>
          <w:rFonts w:ascii="黑体" w:eastAsia="黑体"/>
          <w:b/>
          <w:bCs/>
          <w:szCs w:val="21"/>
        </w:rPr>
      </w:pPr>
    </w:p>
    <w:p w14:paraId="0EE846C5" w14:textId="77777777" w:rsidR="002B696C" w:rsidRDefault="002B696C">
      <w:pPr>
        <w:jc w:val="center"/>
        <w:rPr>
          <w:rFonts w:ascii="黑体" w:eastAsia="黑体"/>
          <w:b/>
          <w:bCs/>
          <w:szCs w:val="21"/>
        </w:rPr>
      </w:pPr>
    </w:p>
    <w:p w14:paraId="7FEFAE62" w14:textId="77777777" w:rsidR="002B696C" w:rsidRDefault="00682594">
      <w:pPr>
        <w:jc w:val="center"/>
        <w:rPr>
          <w:rFonts w:asciiTheme="minorEastAsia" w:hAnsiTheme="minorEastAsia" w:cstheme="minorEastAsia"/>
          <w:b/>
          <w:bCs/>
          <w:color w:val="000000" w:themeColor="text1"/>
          <w:sz w:val="36"/>
          <w:szCs w:val="36"/>
        </w:rPr>
      </w:pPr>
      <w:r>
        <w:rPr>
          <w:rFonts w:asciiTheme="minorEastAsia" w:hAnsiTheme="minorEastAsia" w:cstheme="minorEastAsia" w:hint="eastAsia"/>
          <w:b/>
          <w:bCs/>
          <w:color w:val="000000" w:themeColor="text1"/>
          <w:sz w:val="36"/>
          <w:szCs w:val="36"/>
        </w:rPr>
        <w:t>《面向对象程序设计》实验报告</w:t>
      </w:r>
    </w:p>
    <w:p w14:paraId="2901D5FF" w14:textId="77777777" w:rsidR="002B696C" w:rsidRDefault="002B696C">
      <w:pPr>
        <w:rPr>
          <w:rFonts w:asciiTheme="minorEastAsia" w:hAnsiTheme="minorEastAsia" w:cstheme="minorEastAsia"/>
          <w:b/>
          <w:bCs/>
          <w:sz w:val="36"/>
          <w:szCs w:val="36"/>
        </w:rPr>
      </w:pPr>
    </w:p>
    <w:p w14:paraId="467B5CCC" w14:textId="77777777" w:rsidR="002B696C" w:rsidRDefault="002B696C">
      <w:pPr>
        <w:rPr>
          <w:b/>
          <w:bCs/>
        </w:rPr>
      </w:pPr>
    </w:p>
    <w:p w14:paraId="05A3CAB1" w14:textId="77777777" w:rsidR="002B696C" w:rsidRDefault="002B696C">
      <w:pPr>
        <w:rPr>
          <w:b/>
          <w:bCs/>
        </w:rPr>
      </w:pPr>
    </w:p>
    <w:p w14:paraId="77A38DD6" w14:textId="77777777" w:rsidR="002B696C" w:rsidRDefault="002B696C">
      <w:pPr>
        <w:rPr>
          <w:b/>
          <w:bCs/>
        </w:rPr>
      </w:pPr>
    </w:p>
    <w:p w14:paraId="58854B05" w14:textId="77777777" w:rsidR="002B696C" w:rsidRDefault="002B696C">
      <w:pPr>
        <w:rPr>
          <w:b/>
          <w:bCs/>
        </w:rPr>
      </w:pPr>
    </w:p>
    <w:p w14:paraId="0C9BD776" w14:textId="059EBDFF" w:rsidR="002B696C" w:rsidRDefault="00682594">
      <w:pPr>
        <w:spacing w:line="720" w:lineRule="auto"/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实验项目：</w:t>
      </w:r>
      <w:r w:rsidR="004D7DAB">
        <w:rPr>
          <w:rFonts w:hint="eastAsia"/>
          <w:b/>
          <w:bCs/>
          <w:sz w:val="48"/>
        </w:rPr>
        <w:t>静态成员与友元</w:t>
      </w:r>
    </w:p>
    <w:p w14:paraId="51A578C6" w14:textId="77777777" w:rsidR="002B696C" w:rsidRDefault="002B696C">
      <w:pPr>
        <w:rPr>
          <w:b/>
          <w:bCs/>
        </w:rPr>
      </w:pPr>
    </w:p>
    <w:p w14:paraId="54171287" w14:textId="77777777" w:rsidR="002B696C" w:rsidRDefault="002B696C">
      <w:pPr>
        <w:rPr>
          <w:b/>
          <w:bCs/>
        </w:rPr>
      </w:pPr>
    </w:p>
    <w:p w14:paraId="142EB3A4" w14:textId="77777777" w:rsidR="002B696C" w:rsidRDefault="002B696C">
      <w:pPr>
        <w:rPr>
          <w:b/>
          <w:bCs/>
        </w:rPr>
      </w:pPr>
    </w:p>
    <w:p w14:paraId="5EAE51F3" w14:textId="77777777" w:rsidR="002B696C" w:rsidRDefault="002B696C">
      <w:pPr>
        <w:rPr>
          <w:b/>
          <w:bCs/>
        </w:rPr>
      </w:pPr>
    </w:p>
    <w:p w14:paraId="608ABA08" w14:textId="77777777" w:rsidR="002B696C" w:rsidRDefault="002B696C">
      <w:pPr>
        <w:rPr>
          <w:b/>
          <w:bCs/>
        </w:rPr>
      </w:pPr>
    </w:p>
    <w:p w14:paraId="450FAE2E" w14:textId="77777777" w:rsidR="002B696C" w:rsidRDefault="002B696C">
      <w:pPr>
        <w:rPr>
          <w:b/>
          <w:bCs/>
        </w:rPr>
      </w:pPr>
    </w:p>
    <w:p w14:paraId="0599FC6C" w14:textId="77777777" w:rsidR="002B696C" w:rsidRDefault="002B696C">
      <w:pPr>
        <w:rPr>
          <w:b/>
          <w:bCs/>
        </w:rPr>
      </w:pPr>
    </w:p>
    <w:p w14:paraId="7F756950" w14:textId="77777777" w:rsidR="002B696C" w:rsidRDefault="002B696C">
      <w:pPr>
        <w:rPr>
          <w:b/>
          <w:bCs/>
        </w:rPr>
      </w:pPr>
    </w:p>
    <w:p w14:paraId="56561719" w14:textId="606B59F2" w:rsidR="002B696C" w:rsidRDefault="00682594"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成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绩：</w:t>
      </w:r>
      <w:r>
        <w:rPr>
          <w:rFonts w:hint="eastAsia"/>
          <w:b/>
          <w:bCs/>
          <w:sz w:val="32"/>
          <w:u w:val="single"/>
        </w:rPr>
        <w:t xml:space="preserve">          </w:t>
      </w:r>
      <w:r w:rsidR="00097FD6">
        <w:rPr>
          <w:b/>
          <w:bCs/>
          <w:sz w:val="32"/>
          <w:u w:val="single"/>
        </w:rPr>
        <w:t xml:space="preserve">  </w:t>
      </w:r>
      <w:r>
        <w:rPr>
          <w:rFonts w:hint="eastAsia"/>
          <w:b/>
          <w:bCs/>
          <w:sz w:val="32"/>
          <w:u w:val="single"/>
        </w:rPr>
        <w:t xml:space="preserve">      </w:t>
      </w:r>
    </w:p>
    <w:p w14:paraId="3FC10FCB" w14:textId="0589B35E" w:rsidR="002B696C" w:rsidRDefault="00682594"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>
        <w:rPr>
          <w:rFonts w:hint="eastAsia"/>
          <w:b/>
          <w:bCs/>
          <w:sz w:val="32"/>
          <w:u w:val="single"/>
        </w:rPr>
        <w:t xml:space="preserve"> </w:t>
      </w:r>
      <w:r w:rsidR="006D58A6">
        <w:rPr>
          <w:b/>
          <w:bCs/>
          <w:sz w:val="32"/>
          <w:u w:val="single"/>
        </w:rPr>
        <w:t>2004210523</w:t>
      </w:r>
      <w:r>
        <w:rPr>
          <w:rFonts w:ascii="宋体" w:eastAsia="宋体" w:hAnsi="宋体" w:cs="宋体"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     </w:t>
      </w:r>
    </w:p>
    <w:p w14:paraId="6C87C64B" w14:textId="3E411644" w:rsidR="002B696C" w:rsidRDefault="00682594">
      <w:pPr>
        <w:ind w:firstLine="1701"/>
        <w:rPr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>
        <w:rPr>
          <w:rFonts w:hint="eastAsia"/>
          <w:b/>
          <w:bCs/>
          <w:sz w:val="32"/>
          <w:u w:val="single"/>
        </w:rPr>
        <w:t xml:space="preserve"> </w:t>
      </w:r>
      <w:r w:rsidR="006D58A6">
        <w:rPr>
          <w:rFonts w:hint="eastAsia"/>
          <w:b/>
          <w:bCs/>
          <w:sz w:val="32"/>
          <w:u w:val="single"/>
        </w:rPr>
        <w:t>文东柳</w:t>
      </w:r>
      <w:r>
        <w:rPr>
          <w:rFonts w:hint="eastAsia"/>
          <w:b/>
          <w:bCs/>
          <w:sz w:val="32"/>
          <w:u w:val="single"/>
        </w:rPr>
        <w:t xml:space="preserve">           </w:t>
      </w:r>
    </w:p>
    <w:p w14:paraId="2FCF2C80" w14:textId="4466FD57" w:rsidR="002B696C" w:rsidRDefault="00682594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>
        <w:rPr>
          <w:rFonts w:hint="eastAsia"/>
          <w:b/>
          <w:bCs/>
          <w:sz w:val="32"/>
          <w:u w:val="single"/>
        </w:rPr>
        <w:t xml:space="preserve"> </w:t>
      </w:r>
      <w:r w:rsidR="006D58A6">
        <w:rPr>
          <w:rFonts w:hint="eastAsia"/>
          <w:b/>
          <w:bCs/>
          <w:sz w:val="32"/>
          <w:u w:val="single"/>
        </w:rPr>
        <w:t>计算机</w:t>
      </w:r>
      <w:r w:rsidR="006D58A6">
        <w:rPr>
          <w:rFonts w:hint="eastAsia"/>
          <w:b/>
          <w:bCs/>
          <w:sz w:val="32"/>
          <w:u w:val="single"/>
        </w:rPr>
        <w:t>1</w:t>
      </w:r>
      <w:r w:rsidR="00FD5CE4">
        <w:rPr>
          <w:b/>
          <w:bCs/>
          <w:sz w:val="32"/>
          <w:u w:val="single"/>
        </w:rPr>
        <w:t>2</w:t>
      </w:r>
      <w:r w:rsidR="006D58A6">
        <w:rPr>
          <w:b/>
          <w:bCs/>
          <w:sz w:val="32"/>
          <w:u w:val="single"/>
        </w:rPr>
        <w:t>0</w:t>
      </w:r>
      <w:r w:rsidR="00FD5CE4">
        <w:rPr>
          <w:b/>
          <w:bCs/>
          <w:sz w:val="32"/>
          <w:u w:val="single"/>
        </w:rPr>
        <w:t>0</w:t>
      </w:r>
      <w:r w:rsidR="006D58A6">
        <w:rPr>
          <w:b/>
          <w:bCs/>
          <w:sz w:val="32"/>
          <w:u w:val="single"/>
        </w:rPr>
        <w:t>5</w:t>
      </w:r>
      <w:r w:rsidR="00FD5CE4">
        <w:rPr>
          <w:rFonts w:hint="eastAsia"/>
          <w:b/>
          <w:bCs/>
          <w:sz w:val="32"/>
          <w:u w:val="single"/>
        </w:rPr>
        <w:t>班</w:t>
      </w:r>
      <w:r>
        <w:rPr>
          <w:rFonts w:hint="eastAsia"/>
          <w:b/>
          <w:bCs/>
          <w:sz w:val="32"/>
          <w:u w:val="single"/>
        </w:rPr>
        <w:t xml:space="preserve">  </w:t>
      </w:r>
    </w:p>
    <w:p w14:paraId="39EAEAB7" w14:textId="1E719EDC" w:rsidR="002B696C" w:rsidRDefault="00682594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b/>
          <w:bCs/>
          <w:sz w:val="32"/>
          <w:u w:val="single"/>
        </w:rPr>
        <w:t xml:space="preserve"> </w:t>
      </w:r>
      <w:r w:rsidR="00055F9A">
        <w:rPr>
          <w:rFonts w:hint="eastAsia"/>
          <w:b/>
          <w:bCs/>
          <w:sz w:val="32"/>
          <w:u w:val="single"/>
        </w:rPr>
        <w:t>熊明福</w:t>
      </w:r>
      <w:r w:rsidR="00055F9A">
        <w:rPr>
          <w:rFonts w:hint="eastAsia"/>
          <w:b/>
          <w:bCs/>
          <w:sz w:val="32"/>
          <w:u w:val="single"/>
        </w:rPr>
        <w:t xml:space="preserve"> </w:t>
      </w:r>
      <w:r w:rsidR="00055F9A">
        <w:rPr>
          <w:b/>
          <w:bCs/>
          <w:sz w:val="32"/>
          <w:u w:val="single"/>
        </w:rPr>
        <w:t xml:space="preserve">  </w:t>
      </w:r>
      <w:r>
        <w:rPr>
          <w:rFonts w:hint="eastAsia"/>
          <w:b/>
          <w:bCs/>
          <w:sz w:val="32"/>
          <w:u w:val="single"/>
        </w:rPr>
        <w:t xml:space="preserve">        </w:t>
      </w:r>
    </w:p>
    <w:p w14:paraId="043B3B83" w14:textId="525AA5C4" w:rsidR="002B696C" w:rsidRDefault="00682594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报告日期：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sz w:val="32"/>
          <w:u w:val="single"/>
        </w:rPr>
        <w:t>20</w:t>
      </w:r>
      <w:r w:rsidR="00487733">
        <w:rPr>
          <w:rFonts w:ascii="宋体" w:eastAsia="宋体" w:hAnsi="宋体" w:cs="宋体"/>
          <w:b/>
          <w:bCs/>
          <w:sz w:val="32"/>
          <w:u w:val="single"/>
        </w:rPr>
        <w:t>2</w:t>
      </w:r>
      <w:r w:rsidR="00055F9A">
        <w:rPr>
          <w:rFonts w:ascii="宋体" w:eastAsia="宋体" w:hAnsi="宋体" w:cs="宋体"/>
          <w:b/>
          <w:bCs/>
          <w:sz w:val="32"/>
          <w:u w:val="single"/>
        </w:rPr>
        <w:t>2</w:t>
      </w:r>
      <w:r>
        <w:rPr>
          <w:rFonts w:hint="eastAsia"/>
          <w:b/>
          <w:bCs/>
          <w:sz w:val="32"/>
          <w:u w:val="single"/>
        </w:rPr>
        <w:t>年</w:t>
      </w:r>
      <w:r w:rsidR="00055F9A">
        <w:rPr>
          <w:rFonts w:ascii="宋体" w:eastAsia="宋体" w:hAnsi="宋体" w:cs="宋体"/>
          <w:b/>
          <w:bCs/>
          <w:sz w:val="32"/>
          <w:u w:val="single"/>
        </w:rPr>
        <w:t>10</w:t>
      </w:r>
      <w:r>
        <w:rPr>
          <w:rFonts w:hint="eastAsia"/>
          <w:b/>
          <w:bCs/>
          <w:sz w:val="32"/>
          <w:u w:val="single"/>
        </w:rPr>
        <w:t>月</w:t>
      </w:r>
      <w:r w:rsidR="00055F9A">
        <w:rPr>
          <w:b/>
          <w:bCs/>
          <w:sz w:val="32"/>
          <w:u w:val="single"/>
        </w:rPr>
        <w:t>27</w:t>
      </w:r>
      <w:r>
        <w:rPr>
          <w:rFonts w:hint="eastAsia"/>
          <w:b/>
          <w:bCs/>
          <w:sz w:val="32"/>
          <w:u w:val="single"/>
        </w:rPr>
        <w:t>日</w:t>
      </w:r>
    </w:p>
    <w:p w14:paraId="6F66B993" w14:textId="77777777" w:rsidR="002B696C" w:rsidRDefault="002B696C">
      <w:pPr>
        <w:rPr>
          <w:b/>
          <w:bCs/>
          <w:color w:val="FF0000"/>
          <w:sz w:val="24"/>
        </w:rPr>
      </w:pPr>
    </w:p>
    <w:p w14:paraId="52EA23F4" w14:textId="77777777" w:rsidR="002B696C" w:rsidRDefault="002B696C">
      <w:pPr>
        <w:rPr>
          <w:b/>
          <w:bCs/>
          <w:color w:val="FF0000"/>
          <w:sz w:val="24"/>
        </w:rPr>
      </w:pPr>
    </w:p>
    <w:p w14:paraId="7B7222AD" w14:textId="77777777" w:rsidR="002B696C" w:rsidRDefault="002B696C">
      <w:pPr>
        <w:rPr>
          <w:b/>
          <w:bCs/>
          <w:color w:val="FF0000"/>
          <w:sz w:val="24"/>
        </w:rPr>
      </w:pPr>
    </w:p>
    <w:p w14:paraId="64A93B49" w14:textId="77777777" w:rsidR="002B696C" w:rsidRDefault="002B696C">
      <w:pPr>
        <w:rPr>
          <w:b/>
          <w:bCs/>
          <w:color w:val="FF0000"/>
          <w:sz w:val="24"/>
        </w:rPr>
      </w:pPr>
    </w:p>
    <w:p w14:paraId="4B5443D9" w14:textId="77777777" w:rsidR="002B696C" w:rsidRDefault="002B696C">
      <w:pPr>
        <w:rPr>
          <w:b/>
          <w:bCs/>
          <w:color w:val="FF0000"/>
          <w:sz w:val="24"/>
        </w:rPr>
      </w:pPr>
    </w:p>
    <w:p w14:paraId="7ABBBDFC" w14:textId="77777777" w:rsidR="002B696C" w:rsidRDefault="002B696C">
      <w:pPr>
        <w:rPr>
          <w:b/>
          <w:bCs/>
          <w:color w:val="FF0000"/>
          <w:sz w:val="24"/>
        </w:rPr>
      </w:pPr>
    </w:p>
    <w:p w14:paraId="0F746ACE" w14:textId="77777777" w:rsidR="002B696C" w:rsidRDefault="00682594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实验内容</w:t>
      </w:r>
    </w:p>
    <w:p w14:paraId="5EEC7D4A" w14:textId="0E0D09F4" w:rsidR="004D7DAB" w:rsidRPr="004D7DAB" w:rsidRDefault="004D7DAB" w:rsidP="005575BA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r w:rsidRPr="005575BA">
        <w:rPr>
          <w:rFonts w:asciiTheme="minorEastAsia" w:hAnsiTheme="minorEastAsia" w:cstheme="minorEastAsia" w:hint="eastAsia"/>
          <w:bCs/>
          <w:sz w:val="24"/>
        </w:rPr>
        <w:t>编程实现Student类，在该类中包含数据成员分数Score</w:t>
      </w:r>
      <w:r w:rsidR="008720F3">
        <w:rPr>
          <w:rFonts w:asciiTheme="minorEastAsia" w:hAnsiTheme="minorEastAsia" w:cstheme="minorEastAsia" w:hint="eastAsia"/>
          <w:bCs/>
          <w:sz w:val="24"/>
        </w:rPr>
        <w:t>，</w:t>
      </w:r>
      <w:r w:rsidRPr="005575BA">
        <w:rPr>
          <w:rFonts w:asciiTheme="minorEastAsia" w:hAnsiTheme="minorEastAsia" w:cstheme="minorEastAsia" w:hint="eastAsia"/>
          <w:bCs/>
          <w:sz w:val="24"/>
        </w:rPr>
        <w:t>静态数据成员学生人数count和总分total</w:t>
      </w:r>
      <w:r w:rsidR="008720F3">
        <w:rPr>
          <w:rFonts w:asciiTheme="minorEastAsia" w:hAnsiTheme="minorEastAsia" w:cstheme="minorEastAsia" w:hint="eastAsia"/>
          <w:bCs/>
          <w:sz w:val="24"/>
        </w:rPr>
        <w:t>，</w:t>
      </w:r>
      <w:r w:rsidRPr="005575BA">
        <w:rPr>
          <w:rFonts w:asciiTheme="minorEastAsia" w:hAnsiTheme="minorEastAsia" w:cstheme="minorEastAsia" w:hint="eastAsia"/>
          <w:bCs/>
          <w:sz w:val="24"/>
        </w:rPr>
        <w:t>设计静态成员函数完成总分和平均值的计算。</w:t>
      </w:r>
    </w:p>
    <w:p w14:paraId="74C5DFFF" w14:textId="77777777" w:rsidR="00D525B1" w:rsidRDefault="00D525B1"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</w:p>
    <w:p w14:paraId="532F9FF8" w14:textId="77777777" w:rsidR="002B696C" w:rsidRDefault="00682594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实验目的</w:t>
      </w:r>
    </w:p>
    <w:p w14:paraId="1ED58F5E" w14:textId="3D4FC48A" w:rsidR="00142843" w:rsidRPr="00142843" w:rsidRDefault="00E41DD7" w:rsidP="004331C7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了解成员函数的特性，理解静态成员、友元等概念。能够正确使用静态成员和</w:t>
      </w:r>
      <w:proofErr w:type="gramStart"/>
      <w:r>
        <w:rPr>
          <w:rFonts w:hint="eastAsia"/>
          <w:bCs/>
          <w:sz w:val="24"/>
        </w:rPr>
        <w:t>友元</w:t>
      </w:r>
      <w:proofErr w:type="gramEnd"/>
      <w:r>
        <w:rPr>
          <w:rFonts w:hint="eastAsia"/>
          <w:bCs/>
          <w:sz w:val="24"/>
        </w:rPr>
        <w:t>。</w:t>
      </w:r>
    </w:p>
    <w:p w14:paraId="04E795BB" w14:textId="77777777" w:rsidR="002B696C" w:rsidRDefault="002B696C">
      <w:pPr>
        <w:rPr>
          <w:b/>
          <w:bCs/>
          <w:sz w:val="24"/>
        </w:rPr>
      </w:pPr>
    </w:p>
    <w:p w14:paraId="3B070634" w14:textId="24D77B93" w:rsidR="002B696C" w:rsidRPr="009D6D1C" w:rsidRDefault="00682594" w:rsidP="009D6D1C">
      <w:pPr>
        <w:numPr>
          <w:ilvl w:val="0"/>
          <w:numId w:val="1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设计思路</w:t>
      </w:r>
    </w:p>
    <w:p w14:paraId="1785BDE7" w14:textId="432FA4D7" w:rsidR="002B696C" w:rsidRPr="009D6D1C" w:rsidRDefault="009D6D1C">
      <w:pPr>
        <w:ind w:firstLineChars="200"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依据提议设置声明和定义相应的类，并且设置了相应的静态成员变量。在</w:t>
      </w:r>
      <w:proofErr w:type="spellStart"/>
      <w:r>
        <w:rPr>
          <w:rFonts w:hint="eastAsia"/>
          <w:bCs/>
          <w:sz w:val="24"/>
        </w:rPr>
        <w:t>m</w:t>
      </w:r>
      <w:r>
        <w:rPr>
          <w:bCs/>
          <w:sz w:val="24"/>
        </w:rPr>
        <w:t>ian</w:t>
      </w:r>
      <w:proofErr w:type="spellEnd"/>
      <w:r>
        <w:rPr>
          <w:bCs/>
          <w:sz w:val="24"/>
        </w:rPr>
        <w:t>()</w:t>
      </w:r>
      <w:r>
        <w:rPr>
          <w:rFonts w:hint="eastAsia"/>
          <w:bCs/>
          <w:sz w:val="24"/>
        </w:rPr>
        <w:t>函数执行之前先通过域运算将静态成员变量初始化为</w:t>
      </w:r>
      <w:r>
        <w:rPr>
          <w:rFonts w:hint="eastAsia"/>
          <w:bCs/>
          <w:sz w:val="24"/>
        </w:rPr>
        <w:t>0</w:t>
      </w:r>
      <w:r>
        <w:rPr>
          <w:rFonts w:hint="eastAsia"/>
          <w:bCs/>
          <w:sz w:val="24"/>
        </w:rPr>
        <w:t>，在通过在</w:t>
      </w:r>
      <w:r>
        <w:rPr>
          <w:rFonts w:hint="eastAsia"/>
          <w:bCs/>
          <w:sz w:val="24"/>
        </w:rPr>
        <w:t>m</w:t>
      </w:r>
      <w:r>
        <w:rPr>
          <w:bCs/>
          <w:sz w:val="24"/>
        </w:rPr>
        <w:t>ain()</w:t>
      </w:r>
      <w:r>
        <w:rPr>
          <w:rFonts w:hint="eastAsia"/>
          <w:bCs/>
          <w:sz w:val="24"/>
        </w:rPr>
        <w:t>函数里边进行调用相关的成员函数进行操作。</w:t>
      </w:r>
    </w:p>
    <w:p w14:paraId="00D31107" w14:textId="77777777" w:rsidR="002B696C" w:rsidRDefault="002B696C">
      <w:pPr>
        <w:rPr>
          <w:b/>
          <w:bCs/>
          <w:sz w:val="24"/>
        </w:rPr>
      </w:pPr>
    </w:p>
    <w:p w14:paraId="3C40DF4F" w14:textId="77777777" w:rsidR="002B696C" w:rsidRDefault="00682594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核心实现代码和实现效果截图</w:t>
      </w:r>
    </w:p>
    <w:p w14:paraId="510250FD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</w:p>
    <w:p w14:paraId="60E9D300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Created by </w:t>
      </w:r>
      <w:proofErr w:type="spellStart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Dongliu_Wen</w:t>
      </w:r>
      <w:proofErr w:type="spell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on 2022/10/27.</w:t>
      </w:r>
    </w:p>
    <w:p w14:paraId="05507FB8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</w:p>
    <w:p w14:paraId="7C406BB7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/* Copyright (c) 2022, </w:t>
      </w:r>
      <w:proofErr w:type="spellStart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Dongliu_Wen</w:t>
      </w:r>
      <w:proofErr w:type="spellEnd"/>
    </w:p>
    <w:p w14:paraId="4E713C52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* All rights reserved.</w:t>
      </w:r>
    </w:p>
    <w:p w14:paraId="692404E8" w14:textId="77777777" w:rsidR="009D6D1C" w:rsidRPr="009D6D1C" w:rsidRDefault="009D6D1C" w:rsidP="009D6D1C">
      <w:pPr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  <w:t xml:space="preserve"> * File</w:t>
      </w:r>
      <w:r w:rsidRPr="009D6D1C"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  <w:t>：</w:t>
      </w:r>
      <w:r w:rsidRPr="009D6D1C"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  <w:t>cpp-Homework-9.cpp</w:t>
      </w:r>
    </w:p>
    <w:p w14:paraId="25DD206F" w14:textId="77777777" w:rsidR="009D6D1C" w:rsidRPr="009D6D1C" w:rsidRDefault="009D6D1C" w:rsidP="009D6D1C">
      <w:pPr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  <w:t xml:space="preserve"> * Author</w:t>
      </w:r>
      <w:r w:rsidRPr="009D6D1C"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  <w:t>：文东柳</w:t>
      </w:r>
    </w:p>
    <w:p w14:paraId="2F32083C" w14:textId="77777777" w:rsidR="009D6D1C" w:rsidRPr="009D6D1C" w:rsidRDefault="009D6D1C" w:rsidP="009D6D1C">
      <w:pPr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  <w:t xml:space="preserve"> * Date</w:t>
      </w:r>
      <w:r w:rsidRPr="009D6D1C"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  <w:t>：</w:t>
      </w:r>
      <w:r w:rsidRPr="009D6D1C"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  <w:t>2022</w:t>
      </w:r>
      <w:r w:rsidRPr="009D6D1C"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  <w:t>年</w:t>
      </w:r>
      <w:r w:rsidRPr="009D6D1C"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  <w:t xml:space="preserve"> 10 </w:t>
      </w:r>
      <w:r w:rsidRPr="009D6D1C"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  <w:t>月</w:t>
      </w:r>
      <w:r w:rsidRPr="009D6D1C"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  <w:t xml:space="preserve"> 27 </w:t>
      </w:r>
      <w:r w:rsidRPr="009D6D1C"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  <w:t>日</w:t>
      </w:r>
    </w:p>
    <w:p w14:paraId="2D72AB55" w14:textId="77777777" w:rsidR="009D6D1C" w:rsidRPr="009D6D1C" w:rsidRDefault="009D6D1C" w:rsidP="009D6D1C">
      <w:pPr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  <w:t xml:space="preserve"> * Version</w:t>
      </w:r>
      <w:r w:rsidRPr="009D6D1C"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  <w:t>：</w:t>
      </w:r>
      <w:r w:rsidRPr="009D6D1C"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  <w:t>v1.0</w:t>
      </w:r>
    </w:p>
    <w:p w14:paraId="2323A4F0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*/</w:t>
      </w:r>
    </w:p>
    <w:p w14:paraId="297B427C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</w:p>
    <w:p w14:paraId="78B26AD5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#include &lt;iostream&gt;</w:t>
      </w:r>
    </w:p>
    <w:p w14:paraId="6FB95AC6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using namespace std;</w:t>
      </w:r>
    </w:p>
    <w:p w14:paraId="34DC3F43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</w:p>
    <w:p w14:paraId="0073C563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class Student</w:t>
      </w:r>
    </w:p>
    <w:p w14:paraId="7468047C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{</w:t>
      </w:r>
    </w:p>
    <w:p w14:paraId="5580F89E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private:</w:t>
      </w:r>
    </w:p>
    <w:p w14:paraId="4FCE963F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float score;</w:t>
      </w:r>
    </w:p>
    <w:p w14:paraId="4366C85A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static int count;</w:t>
      </w:r>
    </w:p>
    <w:p w14:paraId="5920F9E3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static float total;</w:t>
      </w:r>
    </w:p>
    <w:p w14:paraId="611F6775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</w:p>
    <w:p w14:paraId="0CD0E639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public:</w:t>
      </w:r>
    </w:p>
    <w:p w14:paraId="451CCFB4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static float summation()</w:t>
      </w:r>
    </w:p>
    <w:p w14:paraId="7D5912AA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{</w:t>
      </w:r>
    </w:p>
    <w:p w14:paraId="5D2E01A3" w14:textId="4620CE3E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    return </w:t>
      </w:r>
      <w:proofErr w:type="spellStart"/>
      <w:proofErr w:type="gramStart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Studnt</w:t>
      </w:r>
      <w:proofErr w:type="spell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::</w:t>
      </w:r>
      <w:proofErr w:type="gram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total;</w:t>
      </w:r>
    </w:p>
    <w:p w14:paraId="4901AA0C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}</w:t>
      </w:r>
    </w:p>
    <w:p w14:paraId="5FE57469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static float average()</w:t>
      </w:r>
    </w:p>
    <w:p w14:paraId="00AFC920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{</w:t>
      </w:r>
    </w:p>
    <w:p w14:paraId="72C37018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lastRenderedPageBreak/>
        <w:t xml:space="preserve">        return </w:t>
      </w:r>
      <w:proofErr w:type="gramStart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Student::</w:t>
      </w:r>
      <w:proofErr w:type="gram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total/(float)Student::count;</w:t>
      </w:r>
    </w:p>
    <w:p w14:paraId="4EB02DA6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}</w:t>
      </w:r>
    </w:p>
    <w:p w14:paraId="57D41218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void </w:t>
      </w:r>
      <w:proofErr w:type="spellStart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getScore</w:t>
      </w:r>
      <w:proofErr w:type="spell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(float a)</w:t>
      </w:r>
    </w:p>
    <w:p w14:paraId="7DC705EC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{</w:t>
      </w:r>
    </w:p>
    <w:p w14:paraId="573B1B74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    score=a;</w:t>
      </w:r>
    </w:p>
    <w:p w14:paraId="11992090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    </w:t>
      </w:r>
      <w:proofErr w:type="gramStart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Student::</w:t>
      </w:r>
      <w:proofErr w:type="gram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total+=a;</w:t>
      </w:r>
    </w:p>
    <w:p w14:paraId="3A82EB9C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}</w:t>
      </w:r>
    </w:p>
    <w:p w14:paraId="4B959B75" w14:textId="7A98772C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static void </w:t>
      </w:r>
      <w:proofErr w:type="spellStart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getStdentNumber</w:t>
      </w:r>
      <w:proofErr w:type="spell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(int a)</w:t>
      </w:r>
    </w:p>
    <w:p w14:paraId="4579C4E6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{</w:t>
      </w:r>
    </w:p>
    <w:p w14:paraId="6B838CE2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    </w:t>
      </w:r>
      <w:proofErr w:type="gramStart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Student::</w:t>
      </w:r>
      <w:proofErr w:type="gram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count=a;</w:t>
      </w:r>
    </w:p>
    <w:p w14:paraId="30C0B86F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}</w:t>
      </w:r>
    </w:p>
    <w:p w14:paraId="6C703763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};</w:t>
      </w:r>
    </w:p>
    <w:p w14:paraId="2809D298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</w:p>
    <w:p w14:paraId="1BE0CDFD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int </w:t>
      </w:r>
      <w:proofErr w:type="gramStart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Student::</w:t>
      </w:r>
      <w:proofErr w:type="gram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count=0;</w:t>
      </w:r>
    </w:p>
    <w:p w14:paraId="1A4B224D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float </w:t>
      </w:r>
      <w:proofErr w:type="gramStart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Student::</w:t>
      </w:r>
      <w:proofErr w:type="gram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total=0;</w:t>
      </w:r>
    </w:p>
    <w:p w14:paraId="4F6FB113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</w:p>
    <w:p w14:paraId="0AE8FC39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int main()</w:t>
      </w:r>
    </w:p>
    <w:p w14:paraId="2720D3C7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{</w:t>
      </w:r>
    </w:p>
    <w:p w14:paraId="31692E32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</w:t>
      </w:r>
      <w:proofErr w:type="spellStart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cout</w:t>
      </w:r>
      <w:proofErr w:type="spell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&lt;&lt; "ID:2004210523\n"&lt;&lt;"</w:t>
      </w:r>
      <w:proofErr w:type="spellStart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name:wendongliu</w:t>
      </w:r>
      <w:proofErr w:type="spell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"&lt;&lt;</w:t>
      </w:r>
      <w:proofErr w:type="spellStart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endl</w:t>
      </w:r>
      <w:proofErr w:type="spell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;</w:t>
      </w:r>
    </w:p>
    <w:p w14:paraId="2B1DF0C8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int temp;</w:t>
      </w:r>
    </w:p>
    <w:p w14:paraId="36AB0079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</w:t>
      </w:r>
      <w:proofErr w:type="spellStart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cout</w:t>
      </w:r>
      <w:proofErr w:type="spell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&lt;&lt;"Enter Student number&gt;";</w:t>
      </w:r>
    </w:p>
    <w:p w14:paraId="593DF74D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</w:t>
      </w:r>
      <w:proofErr w:type="spellStart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cin</w:t>
      </w:r>
      <w:proofErr w:type="spell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&gt;&gt;temp;</w:t>
      </w:r>
    </w:p>
    <w:p w14:paraId="39451A8B" w14:textId="7394F2B8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Student </w:t>
      </w:r>
      <w:proofErr w:type="spellStart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student</w:t>
      </w:r>
      <w:proofErr w:type="spell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;</w:t>
      </w:r>
    </w:p>
    <w:p w14:paraId="2B180A9C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</w:t>
      </w:r>
      <w:proofErr w:type="gramStart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Student::</w:t>
      </w:r>
      <w:proofErr w:type="spellStart"/>
      <w:proofErr w:type="gram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getStudentNumber</w:t>
      </w:r>
      <w:proofErr w:type="spell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(temp);</w:t>
      </w:r>
    </w:p>
    <w:p w14:paraId="545BBA6B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</w:p>
    <w:p w14:paraId="5E0B7A1A" w14:textId="1E06E880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for(int </w:t>
      </w:r>
      <w:proofErr w:type="spellStart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=0,score;i&lt;</w:t>
      </w:r>
      <w:proofErr w:type="spellStart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tmp;i</w:t>
      </w:r>
      <w:proofErr w:type="spell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++,score=0)</w:t>
      </w:r>
    </w:p>
    <w:p w14:paraId="79583279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{</w:t>
      </w:r>
    </w:p>
    <w:p w14:paraId="479555E6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    </w:t>
      </w:r>
      <w:proofErr w:type="spellStart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cout</w:t>
      </w:r>
      <w:proofErr w:type="spell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&lt;&lt;"\</w:t>
      </w:r>
      <w:proofErr w:type="spellStart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nEnter</w:t>
      </w:r>
      <w:proofErr w:type="spell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No."&lt;&lt;i+1&lt;&lt;" score&gt;";</w:t>
      </w:r>
    </w:p>
    <w:p w14:paraId="470D41D4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    </w:t>
      </w:r>
      <w:proofErr w:type="spellStart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cin</w:t>
      </w:r>
      <w:proofErr w:type="spell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&gt;&gt;score;</w:t>
      </w:r>
    </w:p>
    <w:p w14:paraId="62A343B8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    student[</w:t>
      </w:r>
      <w:proofErr w:type="spellStart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].</w:t>
      </w:r>
      <w:proofErr w:type="spellStart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getScore</w:t>
      </w:r>
      <w:proofErr w:type="spell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((float)score);</w:t>
      </w:r>
    </w:p>
    <w:p w14:paraId="2C69E4A7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}</w:t>
      </w:r>
    </w:p>
    <w:p w14:paraId="7575A957" w14:textId="0A124973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</w:t>
      </w:r>
      <w:proofErr w:type="spellStart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cout</w:t>
      </w:r>
      <w:proofErr w:type="spell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&lt;&lt;"\n\n"&lt;&lt;"Total is:"&lt;&lt;</w:t>
      </w:r>
      <w:proofErr w:type="gramStart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Student::</w:t>
      </w:r>
      <w:proofErr w:type="spellStart"/>
      <w:proofErr w:type="gram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summtion</w:t>
      </w:r>
      <w:proofErr w:type="spell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()&lt;&lt;</w:t>
      </w:r>
      <w:proofErr w:type="spellStart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endl</w:t>
      </w:r>
      <w:proofErr w:type="spell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;</w:t>
      </w:r>
    </w:p>
    <w:p w14:paraId="3DEE642B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</w:t>
      </w:r>
      <w:proofErr w:type="spellStart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cout</w:t>
      </w:r>
      <w:proofErr w:type="spell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&lt;&lt;"\n\n"&lt;&lt;"Average is:"&lt;&lt;</w:t>
      </w:r>
      <w:proofErr w:type="gramStart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Student::</w:t>
      </w:r>
      <w:proofErr w:type="gram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average()&lt;&lt;</w:t>
      </w:r>
      <w:proofErr w:type="spellStart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endl</w:t>
      </w:r>
      <w:proofErr w:type="spellEnd"/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;</w:t>
      </w:r>
    </w:p>
    <w:p w14:paraId="7D859F4F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</w:t>
      </w:r>
    </w:p>
    <w:p w14:paraId="0A3D83CD" w14:textId="77777777" w:rsidR="009D6D1C" w:rsidRPr="009D6D1C" w:rsidRDefault="009D6D1C" w:rsidP="009D6D1C">
      <w:pPr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return 0;</w:t>
      </w:r>
    </w:p>
    <w:p w14:paraId="355F92A8" w14:textId="74F60ABD" w:rsidR="00161470" w:rsidRDefault="009D6D1C" w:rsidP="009D6D1C">
      <w:pPr>
        <w:rPr>
          <w:b/>
          <w:bCs/>
          <w:sz w:val="24"/>
        </w:rPr>
      </w:pPr>
      <w:r w:rsidRPr="009D6D1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}</w:t>
      </w:r>
      <w:r w:rsidR="00E6760A" w:rsidRPr="00E6760A">
        <w:rPr>
          <w:b/>
          <w:bCs/>
          <w:sz w:val="24"/>
        </w:rPr>
        <w:lastRenderedPageBreak/>
        <w:drawing>
          <wp:inline distT="0" distB="0" distL="0" distR="0" wp14:anchorId="10557B2E" wp14:editId="48EA2D45">
            <wp:extent cx="5274310" cy="2691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B046" w14:textId="77777777" w:rsidR="002B696C" w:rsidRDefault="002B696C">
      <w:pPr>
        <w:spacing w:line="360" w:lineRule="auto"/>
        <w:rPr>
          <w:sz w:val="24"/>
        </w:rPr>
      </w:pPr>
    </w:p>
    <w:p w14:paraId="79E73BCD" w14:textId="15D3984F" w:rsidR="002B696C" w:rsidRDefault="00682594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总结</w:t>
      </w:r>
    </w:p>
    <w:p w14:paraId="7186DE1F" w14:textId="4A2CE7A8" w:rsidR="009D6D1C" w:rsidRPr="009D6D1C" w:rsidRDefault="009D6D1C" w:rsidP="009D6D1C"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掌握静态成员的声明和定义，以及需要了解静态成员与其他一般成员的区别，例如他们的调用方式一个是直接通过类的域进行访问呢，另一个是通过类的实例化对象进行访问。他们之前的所属关系也不一致，静态成员仅属于类本身，不属于任何实例化对象，</w:t>
      </w:r>
      <w:r w:rsidR="003E58C8">
        <w:rPr>
          <w:rFonts w:hint="eastAsia"/>
          <w:bCs/>
          <w:sz w:val="24"/>
        </w:rPr>
        <w:t>即使类的对象未被创建，类的静态成员仍可直接访问。代码已上传至个人</w:t>
      </w:r>
      <w:bookmarkStart w:id="0" w:name="_GoBack"/>
      <w:bookmarkEnd w:id="0"/>
      <w:proofErr w:type="spellStart"/>
      <w:r w:rsidR="003E58C8">
        <w:rPr>
          <w:rFonts w:hint="eastAsia"/>
          <w:bCs/>
          <w:sz w:val="24"/>
        </w:rPr>
        <w:t>G</w:t>
      </w:r>
      <w:r w:rsidR="003E58C8">
        <w:rPr>
          <w:bCs/>
          <w:sz w:val="24"/>
        </w:rPr>
        <w:t>ithub</w:t>
      </w:r>
      <w:proofErr w:type="spellEnd"/>
      <w:r w:rsidR="003E58C8">
        <w:rPr>
          <w:bCs/>
          <w:sz w:val="24"/>
        </w:rPr>
        <w:t>:</w:t>
      </w:r>
      <w:r w:rsidR="003E58C8" w:rsidRPr="003E58C8">
        <w:t xml:space="preserve"> </w:t>
      </w:r>
      <w:r w:rsidR="003E58C8" w:rsidRPr="003E58C8">
        <w:rPr>
          <w:bCs/>
          <w:sz w:val="24"/>
        </w:rPr>
        <w:t>https://github.com/sky-wdl/C-Learn</w:t>
      </w:r>
    </w:p>
    <w:sectPr w:rsidR="009D6D1C" w:rsidRPr="009D6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8705F" w14:textId="77777777" w:rsidR="007E6DF4" w:rsidRDefault="007E6DF4" w:rsidP="00097FD6">
      <w:r>
        <w:separator/>
      </w:r>
    </w:p>
  </w:endnote>
  <w:endnote w:type="continuationSeparator" w:id="0">
    <w:p w14:paraId="4AAFEA5A" w14:textId="77777777" w:rsidR="007E6DF4" w:rsidRDefault="007E6DF4" w:rsidP="00097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837B3" w14:textId="77777777" w:rsidR="007E6DF4" w:rsidRDefault="007E6DF4" w:rsidP="00097FD6">
      <w:r>
        <w:separator/>
      </w:r>
    </w:p>
  </w:footnote>
  <w:footnote w:type="continuationSeparator" w:id="0">
    <w:p w14:paraId="31DE0C1D" w14:textId="77777777" w:rsidR="007E6DF4" w:rsidRDefault="007E6DF4" w:rsidP="00097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EF09AD"/>
    <w:multiLevelType w:val="singleLevel"/>
    <w:tmpl w:val="A0EF09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36A09C"/>
    <w:multiLevelType w:val="singleLevel"/>
    <w:tmpl w:val="5936A09C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7F238A"/>
    <w:rsid w:val="000412B1"/>
    <w:rsid w:val="00051C22"/>
    <w:rsid w:val="00055F9A"/>
    <w:rsid w:val="00097FD6"/>
    <w:rsid w:val="00142843"/>
    <w:rsid w:val="00161470"/>
    <w:rsid w:val="001853E9"/>
    <w:rsid w:val="00281F8B"/>
    <w:rsid w:val="002B696C"/>
    <w:rsid w:val="003233D5"/>
    <w:rsid w:val="00336235"/>
    <w:rsid w:val="003E58C8"/>
    <w:rsid w:val="004331C7"/>
    <w:rsid w:val="00487733"/>
    <w:rsid w:val="004D7DAB"/>
    <w:rsid w:val="005575BA"/>
    <w:rsid w:val="005A09A6"/>
    <w:rsid w:val="00620CB3"/>
    <w:rsid w:val="006710F8"/>
    <w:rsid w:val="00681267"/>
    <w:rsid w:val="00682594"/>
    <w:rsid w:val="006D58A6"/>
    <w:rsid w:val="00737B97"/>
    <w:rsid w:val="007C1146"/>
    <w:rsid w:val="007E6DF4"/>
    <w:rsid w:val="00852A60"/>
    <w:rsid w:val="008720F3"/>
    <w:rsid w:val="008978E2"/>
    <w:rsid w:val="008F35D7"/>
    <w:rsid w:val="00970766"/>
    <w:rsid w:val="00991799"/>
    <w:rsid w:val="009D6D1C"/>
    <w:rsid w:val="00A33341"/>
    <w:rsid w:val="00B44398"/>
    <w:rsid w:val="00C3760C"/>
    <w:rsid w:val="00CC483A"/>
    <w:rsid w:val="00D00636"/>
    <w:rsid w:val="00D525B1"/>
    <w:rsid w:val="00D81887"/>
    <w:rsid w:val="00E37DCA"/>
    <w:rsid w:val="00E41DD7"/>
    <w:rsid w:val="00E6760A"/>
    <w:rsid w:val="00ED4483"/>
    <w:rsid w:val="00FD5CE4"/>
    <w:rsid w:val="0AF50881"/>
    <w:rsid w:val="0FFA0EC7"/>
    <w:rsid w:val="100E7195"/>
    <w:rsid w:val="1010408A"/>
    <w:rsid w:val="12EC064F"/>
    <w:rsid w:val="18071D92"/>
    <w:rsid w:val="194413D4"/>
    <w:rsid w:val="26413C1A"/>
    <w:rsid w:val="27694301"/>
    <w:rsid w:val="297367C9"/>
    <w:rsid w:val="2BEB3EC8"/>
    <w:rsid w:val="2E8955F8"/>
    <w:rsid w:val="389C1771"/>
    <w:rsid w:val="39030C30"/>
    <w:rsid w:val="3B5475DC"/>
    <w:rsid w:val="3C7F238A"/>
    <w:rsid w:val="3D0D72C9"/>
    <w:rsid w:val="3D7C4713"/>
    <w:rsid w:val="51BC7CFB"/>
    <w:rsid w:val="54DA2CA9"/>
    <w:rsid w:val="582E3D5C"/>
    <w:rsid w:val="595711AE"/>
    <w:rsid w:val="5FBE38ED"/>
    <w:rsid w:val="6D1271C3"/>
    <w:rsid w:val="6D535020"/>
    <w:rsid w:val="72E0217A"/>
    <w:rsid w:val="7BD2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27E243"/>
  <w15:docId w15:val="{6F1B31EB-922A-4851-9858-5AB38031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676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E6760A"/>
    <w:rPr>
      <w:rFonts w:ascii="宋体" w:hAnsi="宋体" w:cs="宋体"/>
      <w:sz w:val="24"/>
      <w:szCs w:val="24"/>
    </w:rPr>
  </w:style>
  <w:style w:type="paragraph" w:styleId="a9">
    <w:name w:val="List Paragraph"/>
    <w:basedOn w:val="a"/>
    <w:uiPriority w:val="99"/>
    <w:rsid w:val="00E676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q-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0</TotalTime>
  <Pages>4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csq</dc:creator>
  <cp:lastModifiedBy>文东柳</cp:lastModifiedBy>
  <cp:revision>2</cp:revision>
  <cp:lastPrinted>2022-10-27T03:24:00Z</cp:lastPrinted>
  <dcterms:created xsi:type="dcterms:W3CDTF">2022-10-27T03:26:00Z</dcterms:created>
  <dcterms:modified xsi:type="dcterms:W3CDTF">2022-10-27T03:26:00Z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KSORubyTemplateID" linkTarget="0">
    <vt:lpwstr>6</vt:lpwstr>
  </property>
</Properties>
</file>